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0D48" w14:textId="77777777" w:rsidR="00C6554A" w:rsidRPr="00E11882" w:rsidRDefault="002554CD" w:rsidP="00C6554A">
      <w:pPr>
        <w:pStyle w:val="ad"/>
      </w:pPr>
      <w:r w:rsidRPr="00E11882">
        <w:rPr>
          <w:rFonts w:hint="eastAsia"/>
          <w:noProof/>
          <w:lang w:val="zh-CN" w:bidi="zh-CN"/>
        </w:rPr>
        <w:drawing>
          <wp:inline distT="0" distB="0" distL="0" distR="0" wp14:anchorId="5B3C17AE" wp14:editId="2B6556F6">
            <wp:extent cx="3657600" cy="5486400"/>
            <wp:effectExtent l="0" t="0" r="0" b="0"/>
            <wp:docPr id="22" name="图 1" descr="深色高山上的白雪围绕着亮蓝色的冰川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5B95C66" w14:textId="4A35645A" w:rsidR="00C6554A" w:rsidRPr="00E11882" w:rsidRDefault="00640ACE" w:rsidP="00C6554A">
      <w:pPr>
        <w:pStyle w:val="a7"/>
      </w:pPr>
      <w:r>
        <w:rPr>
          <w:rFonts w:hint="eastAsia"/>
        </w:rPr>
        <w:t>Git学习报告</w:t>
      </w:r>
    </w:p>
    <w:p w14:paraId="331A7558" w14:textId="6BA76327" w:rsidR="00C6554A" w:rsidRPr="00E11882" w:rsidRDefault="00C6554A" w:rsidP="00C6554A">
      <w:pPr>
        <w:pStyle w:val="a9"/>
      </w:pPr>
    </w:p>
    <w:p w14:paraId="191484F7" w14:textId="1CA231E4" w:rsidR="00C6554A" w:rsidRPr="00724733" w:rsidRDefault="00640ACE" w:rsidP="00C6554A">
      <w:pPr>
        <w:pStyle w:val="a6"/>
        <w:rPr>
          <w:sz w:val="24"/>
          <w:szCs w:val="24"/>
        </w:rPr>
      </w:pPr>
      <w:r w:rsidRPr="00724733">
        <w:rPr>
          <w:rFonts w:hint="eastAsia"/>
          <w:sz w:val="24"/>
          <w:szCs w:val="24"/>
        </w:rPr>
        <w:t xml:space="preserve"> 报告人：郭峻宏 </w:t>
      </w:r>
      <w:r w:rsidR="00C6554A" w:rsidRPr="00724733">
        <w:rPr>
          <w:rFonts w:hint="eastAsia"/>
          <w:sz w:val="24"/>
          <w:szCs w:val="24"/>
          <w:lang w:val="zh-CN" w:bidi="zh-CN"/>
        </w:rPr>
        <w:t>|</w:t>
      </w:r>
      <w:r w:rsidRPr="00724733">
        <w:rPr>
          <w:sz w:val="24"/>
          <w:szCs w:val="24"/>
          <w:lang w:val="zh-CN" w:bidi="zh-CN"/>
        </w:rPr>
        <w:t xml:space="preserve"> </w:t>
      </w:r>
      <w:r w:rsidRPr="00724733">
        <w:rPr>
          <w:rFonts w:hint="eastAsia"/>
          <w:sz w:val="24"/>
          <w:szCs w:val="24"/>
          <w:lang w:val="zh-CN" w:bidi="zh-CN"/>
        </w:rPr>
        <w:t>时间：</w:t>
      </w:r>
      <w:r w:rsidR="00C6554A" w:rsidRPr="00724733">
        <w:rPr>
          <w:rFonts w:hint="eastAsia"/>
          <w:sz w:val="24"/>
          <w:szCs w:val="24"/>
          <w:lang w:val="zh-CN" w:bidi="zh-CN"/>
        </w:rPr>
        <w:t xml:space="preserve"> </w:t>
      </w:r>
      <w:r w:rsidRPr="00724733">
        <w:rPr>
          <w:sz w:val="24"/>
          <w:szCs w:val="24"/>
        </w:rPr>
        <w:t>2022/1/6</w:t>
      </w:r>
      <w:r w:rsidR="00C6554A" w:rsidRPr="00724733">
        <w:rPr>
          <w:rFonts w:hint="eastAsia"/>
          <w:sz w:val="24"/>
          <w:szCs w:val="24"/>
          <w:lang w:val="zh-CN" w:bidi="zh-CN"/>
        </w:rPr>
        <w:br w:type="page"/>
      </w:r>
    </w:p>
    <w:p w14:paraId="1305A949" w14:textId="7E992090" w:rsidR="002C74C0" w:rsidRDefault="00640ACE" w:rsidP="000B4A68">
      <w:pPr>
        <w:pStyle w:val="1"/>
      </w:pPr>
      <w:r>
        <w:rPr>
          <w:rFonts w:hint="eastAsia"/>
        </w:rPr>
        <w:lastRenderedPageBreak/>
        <w:t>Git</w:t>
      </w:r>
      <w:r w:rsidR="000B4A68">
        <w:rPr>
          <w:rFonts w:hint="eastAsia"/>
        </w:rPr>
        <w:t>简介：</w:t>
      </w:r>
    </w:p>
    <w:p w14:paraId="6AA0D730" w14:textId="77777777" w:rsidR="00571D43" w:rsidRDefault="00D3555C" w:rsidP="00C95120">
      <w:pPr>
        <w:pStyle w:val="afff7"/>
        <w:numPr>
          <w:ilvl w:val="0"/>
          <w:numId w:val="14"/>
        </w:numPr>
      </w:pPr>
      <w:r>
        <w:rPr>
          <w:rFonts w:hint="eastAsia"/>
        </w:rPr>
        <w:t>简介：</w:t>
      </w:r>
    </w:p>
    <w:p w14:paraId="1151E74E" w14:textId="39332565" w:rsidR="000B4A68" w:rsidRDefault="000B4A68" w:rsidP="00F02087">
      <w:pPr>
        <w:pStyle w:val="afff7"/>
        <w:ind w:left="420"/>
      </w:pPr>
      <w:r>
        <w:rPr>
          <w:rFonts w:hint="eastAsia"/>
        </w:rPr>
        <w:t>分布式控制系统，与Linux操作系统共生，与CVS以及SVN等集中式控制系统对立</w:t>
      </w:r>
      <w:r w:rsidR="00B716C5">
        <w:rPr>
          <w:rFonts w:hint="eastAsia"/>
        </w:rPr>
        <w:t>。</w:t>
      </w:r>
    </w:p>
    <w:p w14:paraId="50A282CD" w14:textId="77777777" w:rsidR="00571D43" w:rsidRDefault="00D3555C" w:rsidP="00C95120">
      <w:pPr>
        <w:pStyle w:val="afff7"/>
        <w:numPr>
          <w:ilvl w:val="0"/>
          <w:numId w:val="14"/>
        </w:numPr>
      </w:pPr>
      <w:r>
        <w:rPr>
          <w:rFonts w:hint="eastAsia"/>
        </w:rPr>
        <w:t>优点：</w:t>
      </w:r>
    </w:p>
    <w:p w14:paraId="74531D50" w14:textId="77777777" w:rsidR="008D7830" w:rsidRDefault="00D3555C" w:rsidP="00C95120">
      <w:pPr>
        <w:pStyle w:val="afff7"/>
        <w:numPr>
          <w:ilvl w:val="0"/>
          <w:numId w:val="38"/>
        </w:numPr>
      </w:pPr>
      <w:r>
        <w:rPr>
          <w:rFonts w:hint="eastAsia"/>
        </w:rPr>
        <w:t>不需要联网。</w:t>
      </w:r>
    </w:p>
    <w:p w14:paraId="794D5F85" w14:textId="77777777" w:rsidR="008D7830" w:rsidRDefault="00D3555C" w:rsidP="00C95120">
      <w:pPr>
        <w:pStyle w:val="afff7"/>
        <w:numPr>
          <w:ilvl w:val="0"/>
          <w:numId w:val="38"/>
        </w:numPr>
      </w:pPr>
      <w:r>
        <w:rPr>
          <w:rFonts w:hint="eastAsia"/>
        </w:rPr>
        <w:t>分支管理，并行操作。</w:t>
      </w:r>
    </w:p>
    <w:p w14:paraId="52691A92" w14:textId="33986AFE" w:rsidR="00D3555C" w:rsidRDefault="00D3555C" w:rsidP="00C95120">
      <w:pPr>
        <w:pStyle w:val="afff7"/>
        <w:numPr>
          <w:ilvl w:val="0"/>
          <w:numId w:val="38"/>
        </w:numPr>
      </w:pPr>
      <w:r>
        <w:rPr>
          <w:rFonts w:hint="eastAsia"/>
        </w:rPr>
        <w:t>快照式保存历史纪录</w:t>
      </w:r>
      <w:r w:rsidR="00B716C5">
        <w:rPr>
          <w:rFonts w:hint="eastAsia"/>
        </w:rPr>
        <w:t>。</w:t>
      </w:r>
    </w:p>
    <w:p w14:paraId="1B3C8E0C" w14:textId="3F6DF166" w:rsidR="00D3555C" w:rsidRDefault="00D3555C" w:rsidP="00D3555C">
      <w:pPr>
        <w:pStyle w:val="1"/>
      </w:pPr>
      <w:r>
        <w:rPr>
          <w:rFonts w:hint="eastAsia"/>
        </w:rPr>
        <w:t>Git内容学习：</w:t>
      </w:r>
    </w:p>
    <w:p w14:paraId="77D2BDFA" w14:textId="10D636A8" w:rsidR="00D3555C" w:rsidRDefault="00D3555C" w:rsidP="00571D43">
      <w:pPr>
        <w:pStyle w:val="21"/>
      </w:pPr>
      <w:r>
        <w:rPr>
          <w:rFonts w:hint="eastAsia"/>
        </w:rPr>
        <w:t>创建版本库：</w:t>
      </w:r>
    </w:p>
    <w:p w14:paraId="3AC3185F" w14:textId="5F752B60" w:rsidR="00571D43" w:rsidRDefault="00571D43" w:rsidP="00C95120">
      <w:pPr>
        <w:pStyle w:val="afff7"/>
        <w:numPr>
          <w:ilvl w:val="0"/>
          <w:numId w:val="15"/>
        </w:numPr>
      </w:pPr>
      <w:r>
        <w:rPr>
          <w:rFonts w:hint="eastAsia"/>
        </w:rPr>
        <w:t>用</w:t>
      </w:r>
      <w:proofErr w:type="spellStart"/>
      <w:r w:rsidRPr="00F02087">
        <w:rPr>
          <w:rFonts w:hint="eastAsia"/>
          <w:color w:val="00ADDC" w:themeColor="accent4"/>
        </w:rPr>
        <w:t>mkdir</w:t>
      </w:r>
      <w:proofErr w:type="spellEnd"/>
      <w:r>
        <w:rPr>
          <w:rFonts w:hint="eastAsia"/>
        </w:rPr>
        <w:t>创建一个文本</w:t>
      </w:r>
      <w:r w:rsidR="00B716C5">
        <w:rPr>
          <w:rFonts w:hint="eastAsia"/>
        </w:rPr>
        <w:t>。</w:t>
      </w:r>
    </w:p>
    <w:p w14:paraId="64EBD41D" w14:textId="2D0DDB1E" w:rsidR="00571D43" w:rsidRDefault="00571D43" w:rsidP="00C95120">
      <w:pPr>
        <w:pStyle w:val="afff7"/>
        <w:numPr>
          <w:ilvl w:val="0"/>
          <w:numId w:val="15"/>
        </w:numPr>
      </w:pPr>
      <w:r>
        <w:rPr>
          <w:rFonts w:hint="eastAsia"/>
        </w:rPr>
        <w:t>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proofErr w:type="spellStart"/>
      <w:r w:rsidRPr="00F02087">
        <w:rPr>
          <w:rFonts w:hint="eastAsia"/>
          <w:color w:val="00ADDC" w:themeColor="accent4"/>
        </w:rPr>
        <w:t>init</w:t>
      </w:r>
      <w:proofErr w:type="spellEnd"/>
      <w:r>
        <w:rPr>
          <w:rFonts w:hint="eastAsia"/>
        </w:rPr>
        <w:t>将其</w:t>
      </w:r>
      <w:r w:rsidR="005A01F5">
        <w:rPr>
          <w:rFonts w:hint="eastAsia"/>
        </w:rPr>
        <w:t>初始化</w:t>
      </w:r>
      <w:r>
        <w:rPr>
          <w:rFonts w:hint="eastAsia"/>
        </w:rPr>
        <w:t>为</w:t>
      </w:r>
      <w:r w:rsidR="005A01F5">
        <w:rPr>
          <w:rFonts w:hint="eastAsia"/>
        </w:rPr>
        <w:t>Git可管理仓库</w:t>
      </w:r>
      <w:r w:rsidR="00B716C5">
        <w:rPr>
          <w:rFonts w:hint="eastAsia"/>
        </w:rPr>
        <w:t>。</w:t>
      </w:r>
    </w:p>
    <w:p w14:paraId="611A2BEA" w14:textId="079BCE31" w:rsidR="005A01F5" w:rsidRDefault="005A01F5" w:rsidP="00C95120">
      <w:pPr>
        <w:pStyle w:val="afff7"/>
        <w:numPr>
          <w:ilvl w:val="0"/>
          <w:numId w:val="15"/>
        </w:numPr>
      </w:pPr>
      <w:r>
        <w:rPr>
          <w:rFonts w:hint="eastAsia"/>
        </w:rPr>
        <w:t>自己创建一个文件（最好是使用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），将文件移动到第一步创建的文本下</w:t>
      </w:r>
      <w:r w:rsidR="00B716C5">
        <w:rPr>
          <w:rFonts w:hint="eastAsia"/>
        </w:rPr>
        <w:t>。</w:t>
      </w:r>
    </w:p>
    <w:p w14:paraId="085F76EE" w14:textId="7F41DB6E" w:rsidR="005A01F5" w:rsidRDefault="005A01F5" w:rsidP="00C95120">
      <w:pPr>
        <w:pStyle w:val="afff7"/>
        <w:numPr>
          <w:ilvl w:val="0"/>
          <w:numId w:val="15"/>
        </w:numPr>
      </w:pPr>
      <w:r>
        <w:rPr>
          <w:rFonts w:hint="eastAsia"/>
        </w:rPr>
        <w:t>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add</w:t>
      </w:r>
      <w:r>
        <w:rPr>
          <w:rFonts w:hint="eastAsia"/>
        </w:rPr>
        <w:t>和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commit</w:t>
      </w:r>
      <w:r w:rsidRPr="00F02087">
        <w:rPr>
          <w:color w:val="00ADDC" w:themeColor="accent4"/>
        </w:rPr>
        <w:t xml:space="preserve"> -</w:t>
      </w:r>
      <w:r w:rsidRPr="00F02087">
        <w:rPr>
          <w:rFonts w:hint="eastAsia"/>
          <w:color w:val="00ADDC" w:themeColor="accent4"/>
        </w:rPr>
        <w:t>m</w:t>
      </w:r>
      <w:r w:rsidRPr="00F02087">
        <w:rPr>
          <w:color w:val="00ADDC" w:themeColor="accent4"/>
        </w:rPr>
        <w:t xml:space="preserve"> “name”</w:t>
      </w:r>
      <w:r>
        <w:rPr>
          <w:rFonts w:hint="eastAsia"/>
        </w:rPr>
        <w:t>将文件提交到仓库</w:t>
      </w:r>
      <w:r w:rsidR="00B716C5">
        <w:rPr>
          <w:rFonts w:hint="eastAsia"/>
        </w:rPr>
        <w:t>。</w:t>
      </w:r>
    </w:p>
    <w:p w14:paraId="4FC296AE" w14:textId="1C8BFC8E" w:rsidR="005A01F5" w:rsidRDefault="005A01F5" w:rsidP="005A01F5">
      <w:r>
        <w:rPr>
          <w:rFonts w:hint="eastAsia"/>
        </w:rPr>
        <w:t>注：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commit</w:t>
      </w:r>
      <w:r w:rsidRPr="00F02087">
        <w:rPr>
          <w:color w:val="00ADDC" w:themeColor="accent4"/>
        </w:rPr>
        <w:t xml:space="preserve"> -</w:t>
      </w:r>
      <w:r w:rsidRPr="00F02087">
        <w:rPr>
          <w:rFonts w:hint="eastAsia"/>
          <w:color w:val="00ADDC" w:themeColor="accent4"/>
        </w:rPr>
        <w:t>m</w:t>
      </w:r>
      <w:r>
        <w:rPr>
          <w:rFonts w:hint="eastAsia"/>
        </w:rPr>
        <w:t>可以同时提交多个文件</w:t>
      </w:r>
      <w:r w:rsidR="00B716C5">
        <w:rPr>
          <w:rFonts w:hint="eastAsia"/>
        </w:rPr>
        <w:t>。</w:t>
      </w:r>
    </w:p>
    <w:p w14:paraId="0F39FE8F" w14:textId="3CF5B57A" w:rsidR="005A01F5" w:rsidRDefault="005A01F5" w:rsidP="005A01F5">
      <w:pPr>
        <w:pStyle w:val="21"/>
      </w:pPr>
      <w:r>
        <w:rPr>
          <w:rFonts w:hint="eastAsia"/>
        </w:rPr>
        <w:t>文件</w:t>
      </w:r>
      <w:r w:rsidR="00F80E8A">
        <w:rPr>
          <w:rFonts w:hint="eastAsia"/>
        </w:rPr>
        <w:t>历史</w:t>
      </w:r>
      <w:r>
        <w:rPr>
          <w:rFonts w:hint="eastAsia"/>
        </w:rPr>
        <w:t>回溯</w:t>
      </w:r>
      <w:r w:rsidR="00B716C5">
        <w:rPr>
          <w:rFonts w:hint="eastAsia"/>
        </w:rPr>
        <w:t>：</w:t>
      </w:r>
    </w:p>
    <w:p w14:paraId="7354132D" w14:textId="079E2948" w:rsidR="005A01F5" w:rsidRDefault="00F02087" w:rsidP="005A01F5">
      <w:r>
        <w:rPr>
          <w:rFonts w:hint="eastAsia"/>
        </w:rPr>
        <w:t>代码</w:t>
      </w:r>
      <w:r w:rsidR="005A01F5">
        <w:rPr>
          <w:rFonts w:hint="eastAsia"/>
        </w:rPr>
        <w:t>补充：</w:t>
      </w:r>
    </w:p>
    <w:p w14:paraId="73307B2B" w14:textId="41649526" w:rsidR="001F2A0A" w:rsidRDefault="001F2A0A" w:rsidP="00C95120">
      <w:pPr>
        <w:pStyle w:val="afff7"/>
        <w:numPr>
          <w:ilvl w:val="0"/>
          <w:numId w:val="16"/>
        </w:numPr>
      </w:pP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status</w:t>
      </w:r>
      <w:r>
        <w:rPr>
          <w:rFonts w:hint="eastAsia"/>
        </w:rPr>
        <w:t>可以掌握工作区状态</w:t>
      </w:r>
      <w:r w:rsidR="00B716C5">
        <w:rPr>
          <w:rFonts w:hint="eastAsia"/>
        </w:rPr>
        <w:t>。</w:t>
      </w:r>
    </w:p>
    <w:p w14:paraId="438EEAD2" w14:textId="4ABAAA2C" w:rsidR="001F2A0A" w:rsidRDefault="001F2A0A" w:rsidP="00C95120">
      <w:pPr>
        <w:pStyle w:val="afff7"/>
        <w:numPr>
          <w:ilvl w:val="0"/>
          <w:numId w:val="16"/>
        </w:numPr>
      </w:pP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diff</w:t>
      </w:r>
      <w:r>
        <w:rPr>
          <w:rFonts w:hint="eastAsia"/>
        </w:rPr>
        <w:t>可以查看修改内容</w:t>
      </w:r>
      <w:r w:rsidR="00B716C5">
        <w:rPr>
          <w:rFonts w:hint="eastAsia"/>
        </w:rPr>
        <w:t>。</w:t>
      </w:r>
    </w:p>
    <w:p w14:paraId="7A2B369F" w14:textId="761F2BE1" w:rsidR="001F2A0A" w:rsidRDefault="001F2A0A" w:rsidP="00C95120">
      <w:pPr>
        <w:pStyle w:val="afff7"/>
        <w:numPr>
          <w:ilvl w:val="0"/>
          <w:numId w:val="16"/>
        </w:numPr>
      </w:pPr>
      <w:r w:rsidRPr="00F02087">
        <w:rPr>
          <w:rFonts w:hint="eastAsia"/>
          <w:color w:val="00ADDC" w:themeColor="accent4"/>
        </w:rPr>
        <w:t>cat</w:t>
      </w:r>
      <w:r>
        <w:rPr>
          <w:rFonts w:hint="eastAsia"/>
        </w:rPr>
        <w:t>可以查看文本内容</w:t>
      </w:r>
      <w:r w:rsidR="00B716C5">
        <w:rPr>
          <w:rFonts w:hint="eastAsia"/>
        </w:rPr>
        <w:t>。</w:t>
      </w:r>
    </w:p>
    <w:p w14:paraId="3FB4C44B" w14:textId="0E6C436E" w:rsidR="001F2A0A" w:rsidRDefault="001F2A0A" w:rsidP="001F2A0A">
      <w:pPr>
        <w:pStyle w:val="41"/>
      </w:pPr>
      <w:r>
        <w:rPr>
          <w:rFonts w:hint="eastAsia"/>
        </w:rPr>
        <w:t>版本回退</w:t>
      </w:r>
      <w:r w:rsidR="00B716C5">
        <w:rPr>
          <w:rFonts w:hint="eastAsia"/>
        </w:rPr>
        <w:t>：</w:t>
      </w:r>
    </w:p>
    <w:p w14:paraId="11215D8E" w14:textId="24E34509" w:rsidR="001F2A0A" w:rsidRDefault="001F2A0A" w:rsidP="00C95120">
      <w:pPr>
        <w:pStyle w:val="afff7"/>
        <w:numPr>
          <w:ilvl w:val="0"/>
          <w:numId w:val="17"/>
        </w:numPr>
      </w:pPr>
      <w:r>
        <w:rPr>
          <w:rFonts w:hint="eastAsia"/>
        </w:rPr>
        <w:t>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log</w:t>
      </w:r>
      <w:r>
        <w:rPr>
          <w:rFonts w:hint="eastAsia"/>
        </w:rPr>
        <w:t>查询</w:t>
      </w:r>
      <w:r w:rsidR="00B716C5">
        <w:rPr>
          <w:rFonts w:hint="eastAsia"/>
        </w:rPr>
        <w:t>提交</w:t>
      </w:r>
      <w:r>
        <w:rPr>
          <w:rFonts w:hint="eastAsia"/>
        </w:rPr>
        <w:t>历史记录（用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log</w:t>
      </w:r>
      <w:r w:rsidRPr="00F02087">
        <w:rPr>
          <w:color w:val="00ADDC" w:themeColor="accent4"/>
        </w:rPr>
        <w:t xml:space="preserve"> –</w:t>
      </w:r>
      <w:r w:rsidRPr="00F02087">
        <w:rPr>
          <w:rFonts w:hint="eastAsia"/>
          <w:color w:val="00ADDC" w:themeColor="accent4"/>
        </w:rPr>
        <w:t>pretty</w:t>
      </w:r>
      <w:r w:rsidRPr="00F02087">
        <w:rPr>
          <w:color w:val="00ADDC" w:themeColor="accent4"/>
        </w:rPr>
        <w:t>=</w:t>
      </w:r>
      <w:proofErr w:type="spellStart"/>
      <w:r w:rsidRPr="00F02087">
        <w:rPr>
          <w:rFonts w:hint="eastAsia"/>
          <w:color w:val="00ADDC" w:themeColor="accent4"/>
        </w:rPr>
        <w:t>oneline</w:t>
      </w:r>
      <w:proofErr w:type="spellEnd"/>
      <w:r>
        <w:rPr>
          <w:rFonts w:hint="eastAsia"/>
        </w:rPr>
        <w:t>可以整理输出历史信息）</w:t>
      </w:r>
      <w:r w:rsidR="00B716C5">
        <w:rPr>
          <w:rFonts w:hint="eastAsia"/>
        </w:rPr>
        <w:t>。</w:t>
      </w:r>
    </w:p>
    <w:p w14:paraId="029B5628" w14:textId="196238F0" w:rsidR="001F2A0A" w:rsidRDefault="00CE35B2" w:rsidP="00C95120">
      <w:pPr>
        <w:pStyle w:val="afff7"/>
        <w:numPr>
          <w:ilvl w:val="0"/>
          <w:numId w:val="17"/>
        </w:numPr>
      </w:pPr>
      <w:r>
        <w:rPr>
          <w:rFonts w:hint="eastAsia"/>
        </w:rPr>
        <w:t>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reset</w:t>
      </w:r>
      <w:r w:rsidRPr="00F02087">
        <w:rPr>
          <w:color w:val="00ADDC" w:themeColor="accent4"/>
        </w:rPr>
        <w:t xml:space="preserve"> –</w:t>
      </w:r>
      <w:r w:rsidRPr="00F02087">
        <w:rPr>
          <w:rFonts w:hint="eastAsia"/>
          <w:color w:val="00ADDC" w:themeColor="accent4"/>
        </w:rPr>
        <w:t>hard</w:t>
      </w:r>
      <w:r w:rsidRPr="00F02087">
        <w:rPr>
          <w:color w:val="00ADDC" w:themeColor="accent4"/>
        </w:rPr>
        <w:t xml:space="preserve"> </w:t>
      </w:r>
      <w:proofErr w:type="spellStart"/>
      <w:r w:rsidRPr="00F02087">
        <w:rPr>
          <w:rFonts w:hint="eastAsia"/>
          <w:color w:val="00ADDC" w:themeColor="accent4"/>
        </w:rPr>
        <w:t>commit</w:t>
      </w:r>
      <w:r w:rsidRPr="00F02087">
        <w:rPr>
          <w:color w:val="00ADDC" w:themeColor="accent4"/>
        </w:rPr>
        <w:t>_</w:t>
      </w:r>
      <w:r w:rsidRPr="00F02087">
        <w:rPr>
          <w:rFonts w:hint="eastAsia"/>
          <w:color w:val="00ADDC" w:themeColor="accent4"/>
        </w:rPr>
        <w:t>id</w:t>
      </w:r>
      <w:proofErr w:type="spellEnd"/>
      <w:r>
        <w:rPr>
          <w:rFonts w:hint="eastAsia"/>
        </w:rPr>
        <w:t>跳跃不同历史版本，其中HEAD表示当前版本，HEAD^表示上一历史版本，多版本可用HEAD</w:t>
      </w:r>
      <w:r>
        <w:t>~</w:t>
      </w:r>
      <w:r>
        <w:rPr>
          <w:rFonts w:hint="eastAsia"/>
        </w:rPr>
        <w:t>，也可用版本号跳跃（输入前几位就行）</w:t>
      </w:r>
      <w:r w:rsidR="00B716C5">
        <w:rPr>
          <w:rFonts w:hint="eastAsia"/>
        </w:rPr>
        <w:t>。</w:t>
      </w:r>
    </w:p>
    <w:p w14:paraId="74602F42" w14:textId="0165FFF9" w:rsidR="00B716C5" w:rsidRDefault="00CE35B2" w:rsidP="00C95120">
      <w:pPr>
        <w:pStyle w:val="afff7"/>
        <w:numPr>
          <w:ilvl w:val="0"/>
          <w:numId w:val="17"/>
        </w:numPr>
      </w:pPr>
      <w:r>
        <w:rPr>
          <w:rFonts w:hint="eastAsia"/>
        </w:rPr>
        <w:t>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proofErr w:type="spellStart"/>
      <w:r w:rsidRPr="00F02087">
        <w:rPr>
          <w:rFonts w:hint="eastAsia"/>
          <w:color w:val="00ADDC" w:themeColor="accent4"/>
        </w:rPr>
        <w:t>reflog</w:t>
      </w:r>
      <w:proofErr w:type="spellEnd"/>
      <w:r>
        <w:rPr>
          <w:rFonts w:hint="eastAsia"/>
        </w:rPr>
        <w:t>可以查看命令历史，找到历史版本号</w:t>
      </w:r>
      <w:r w:rsidR="00B716C5">
        <w:rPr>
          <w:rFonts w:hint="eastAsia"/>
        </w:rPr>
        <w:t>。</w:t>
      </w:r>
    </w:p>
    <w:p w14:paraId="4119B76B" w14:textId="07A7C2AC" w:rsidR="00B716C5" w:rsidRDefault="00B716C5" w:rsidP="00B716C5">
      <w:pPr>
        <w:pStyle w:val="41"/>
      </w:pPr>
      <w:r>
        <w:rPr>
          <w:rFonts w:hint="eastAsia"/>
        </w:rPr>
        <w:t>工作区和暂存区：</w:t>
      </w:r>
    </w:p>
    <w:p w14:paraId="49E3FE00" w14:textId="798E6841" w:rsidR="00B716C5" w:rsidRDefault="00B716C5" w:rsidP="00F02087">
      <w:pPr>
        <w:ind w:firstLineChars="200" w:firstLine="440"/>
      </w:pPr>
      <w:r>
        <w:rPr>
          <w:rFonts w:hint="eastAsia"/>
        </w:rPr>
        <w:t>简介：暂存区暂存了用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add</w:t>
      </w:r>
      <w:r>
        <w:rPr>
          <w:rFonts w:hint="eastAsia"/>
        </w:rPr>
        <w:t>指令添加进去的文件（可以存放多个文件），用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commit</w:t>
      </w:r>
      <w:r w:rsidRPr="00F02087">
        <w:rPr>
          <w:color w:val="00ADDC" w:themeColor="accent4"/>
        </w:rPr>
        <w:t xml:space="preserve"> -</w:t>
      </w:r>
      <w:r w:rsidRPr="00F02087">
        <w:rPr>
          <w:rFonts w:hint="eastAsia"/>
          <w:color w:val="00ADDC" w:themeColor="accent4"/>
        </w:rPr>
        <w:t>m</w:t>
      </w:r>
      <w:r w:rsidRPr="00F02087">
        <w:rPr>
          <w:color w:val="00ADDC" w:themeColor="accent4"/>
        </w:rPr>
        <w:t xml:space="preserve"> “name”</w:t>
      </w:r>
      <w:r>
        <w:rPr>
          <w:rFonts w:hint="eastAsia"/>
        </w:rPr>
        <w:t>可以将缓存区所有文件存入工作区文本下。</w:t>
      </w:r>
    </w:p>
    <w:p w14:paraId="67426FB6" w14:textId="3D79E63D" w:rsidR="00B716C5" w:rsidRDefault="00EC3448" w:rsidP="00B716C5">
      <w:r>
        <w:rPr>
          <w:noProof/>
        </w:rPr>
        <w:drawing>
          <wp:inline distT="0" distB="0" distL="0" distR="0" wp14:anchorId="4269EADB" wp14:editId="7463A620">
            <wp:extent cx="4381880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881B" w14:textId="470B16BC" w:rsidR="00EC3448" w:rsidRDefault="00EC3448" w:rsidP="00EC3448">
      <w:pPr>
        <w:jc w:val="center"/>
        <w:rPr>
          <w:rFonts w:hint="eastAsia"/>
        </w:rPr>
      </w:pPr>
      <w:r>
        <w:rPr>
          <w:rFonts w:hint="eastAsia"/>
        </w:rPr>
        <w:t>图一：add功能执行</w:t>
      </w:r>
    </w:p>
    <w:p w14:paraId="1B8DB812" w14:textId="0F73F35B" w:rsidR="00EC3448" w:rsidRDefault="00EC3448" w:rsidP="00B716C5">
      <w:r>
        <w:rPr>
          <w:noProof/>
        </w:rPr>
        <w:drawing>
          <wp:inline distT="0" distB="0" distL="0" distR="0" wp14:anchorId="6F92E234" wp14:editId="620D90D3">
            <wp:extent cx="440436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A15A" w14:textId="5A0F40FB" w:rsidR="00EC3448" w:rsidRDefault="00EC3448" w:rsidP="00EC3448">
      <w:pPr>
        <w:jc w:val="center"/>
      </w:pPr>
      <w:r>
        <w:rPr>
          <w:rFonts w:hint="eastAsia"/>
        </w:rPr>
        <w:t>图二：commit功能执行</w:t>
      </w:r>
    </w:p>
    <w:p w14:paraId="163CCA95" w14:textId="028F3647" w:rsidR="00EC3448" w:rsidRDefault="001F45A5" w:rsidP="001F45A5">
      <w:pPr>
        <w:pStyle w:val="41"/>
      </w:pPr>
      <w:r>
        <w:rPr>
          <w:rFonts w:hint="eastAsia"/>
        </w:rPr>
        <w:t>撤销修改：</w:t>
      </w:r>
    </w:p>
    <w:p w14:paraId="3A358DDE" w14:textId="16F8F5A4" w:rsidR="00D76151" w:rsidRDefault="00D76151" w:rsidP="00F02087">
      <w:pPr>
        <w:ind w:firstLineChars="200" w:firstLine="440"/>
      </w:pPr>
      <w:r>
        <w:rPr>
          <w:rFonts w:hint="eastAsia"/>
        </w:rPr>
        <w:t>用</w:t>
      </w:r>
      <w:r w:rsidRPr="00F02087">
        <w:rPr>
          <w:rFonts w:hint="eastAsia"/>
          <w:color w:val="00ADDC" w:themeColor="accent4"/>
        </w:rPr>
        <w:t>git</w:t>
      </w:r>
      <w:r w:rsidRPr="00F02087">
        <w:rPr>
          <w:color w:val="00ADDC" w:themeColor="accent4"/>
        </w:rPr>
        <w:t xml:space="preserve"> </w:t>
      </w:r>
      <w:r w:rsidRPr="00F02087">
        <w:rPr>
          <w:rFonts w:hint="eastAsia"/>
          <w:color w:val="00ADDC" w:themeColor="accent4"/>
        </w:rPr>
        <w:t>checkout</w:t>
      </w:r>
      <w:r w:rsidRPr="00F02087">
        <w:rPr>
          <w:color w:val="00ADDC" w:themeColor="accent4"/>
        </w:rPr>
        <w:t xml:space="preserve"> – </w:t>
      </w:r>
      <w:r w:rsidRPr="00F02087">
        <w:rPr>
          <w:rFonts w:hint="eastAsia"/>
          <w:color w:val="00ADDC" w:themeColor="accent4"/>
        </w:rPr>
        <w:t>f</w:t>
      </w:r>
      <w:r w:rsidRPr="00F02087">
        <w:rPr>
          <w:color w:val="00ADDC" w:themeColor="accent4"/>
        </w:rPr>
        <w:t>ilename</w:t>
      </w:r>
      <w:r w:rsidRPr="00F02087">
        <w:rPr>
          <w:rFonts w:hint="eastAsia"/>
          <w:color w:val="00ADDC" w:themeColor="accent4"/>
        </w:rPr>
        <w:t>，</w:t>
      </w:r>
      <w:r>
        <w:rPr>
          <w:rFonts w:hint="eastAsia"/>
        </w:rPr>
        <w:t>可以舍弃修改</w:t>
      </w:r>
      <w:r w:rsidR="00A70285">
        <w:rPr>
          <w:rFonts w:hint="eastAsia"/>
        </w:rPr>
        <w:t>，即回到最近一次</w:t>
      </w:r>
      <w:r w:rsidR="00A70285" w:rsidRPr="00F02087">
        <w:rPr>
          <w:rFonts w:hint="eastAsia"/>
          <w:color w:val="00ADDC" w:themeColor="accent4"/>
        </w:rPr>
        <w:t>git</w:t>
      </w:r>
      <w:r w:rsidR="00A70285" w:rsidRPr="00F02087">
        <w:rPr>
          <w:color w:val="00ADDC" w:themeColor="accent4"/>
        </w:rPr>
        <w:t xml:space="preserve"> </w:t>
      </w:r>
      <w:r w:rsidR="00A70285" w:rsidRPr="00F02087">
        <w:rPr>
          <w:rFonts w:hint="eastAsia"/>
          <w:color w:val="00ADDC" w:themeColor="accent4"/>
        </w:rPr>
        <w:t>commit</w:t>
      </w:r>
      <w:r w:rsidR="00A70285">
        <w:rPr>
          <w:rFonts w:hint="eastAsia"/>
        </w:rPr>
        <w:t>或</w:t>
      </w:r>
      <w:r w:rsidR="00A70285" w:rsidRPr="00F02087">
        <w:rPr>
          <w:rFonts w:hint="eastAsia"/>
          <w:color w:val="00ADDC" w:themeColor="accent4"/>
        </w:rPr>
        <w:t>git</w:t>
      </w:r>
      <w:r w:rsidR="00A70285" w:rsidRPr="00F02087">
        <w:rPr>
          <w:color w:val="00ADDC" w:themeColor="accent4"/>
        </w:rPr>
        <w:t xml:space="preserve"> </w:t>
      </w:r>
      <w:r w:rsidR="00A70285" w:rsidRPr="00F02087">
        <w:rPr>
          <w:rFonts w:hint="eastAsia"/>
          <w:color w:val="00ADDC" w:themeColor="accent4"/>
        </w:rPr>
        <w:t>add</w:t>
      </w:r>
      <w:r w:rsidR="00A70285">
        <w:rPr>
          <w:rFonts w:hint="eastAsia"/>
        </w:rPr>
        <w:t>时的状态。</w:t>
      </w:r>
    </w:p>
    <w:p w14:paraId="506724F2" w14:textId="5290480B" w:rsidR="00D76151" w:rsidRPr="00D76151" w:rsidRDefault="00D76151" w:rsidP="00C95120">
      <w:pPr>
        <w:pStyle w:val="afff7"/>
        <w:numPr>
          <w:ilvl w:val="0"/>
          <w:numId w:val="18"/>
        </w:numPr>
      </w:pPr>
      <w:r>
        <w:rPr>
          <w:rFonts w:hint="eastAsia"/>
        </w:rPr>
        <w:t>文件</w:t>
      </w:r>
      <w:proofErr w:type="gramStart"/>
      <w:r w:rsidRPr="00D7615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自修改</w:t>
      </w:r>
      <w:proofErr w:type="gramEnd"/>
      <w:r w:rsidRPr="00D7615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后还没有被放到暂存区，撤销修改就回到和版本库一模一样的状</w:t>
      </w:r>
      <w:r w:rsidR="00A70285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14:paraId="22B45A41" w14:textId="487038F5" w:rsidR="00571D43" w:rsidRPr="008B46DF" w:rsidRDefault="00D76151" w:rsidP="00C95120">
      <w:pPr>
        <w:pStyle w:val="afff7"/>
        <w:numPr>
          <w:ilvl w:val="0"/>
          <w:numId w:val="18"/>
        </w:numPr>
      </w:pPr>
      <w:r w:rsidRPr="008B46DF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文件</w:t>
      </w:r>
      <w:r w:rsidRPr="008B46DF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已经添加到暂存区后，又作了修改，现在，撤销修改就回到添加到暂存区后的状态。</w:t>
      </w:r>
      <w:r w:rsidR="00A70285" w:rsidRPr="008B46DF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再</w:t>
      </w:r>
      <w:r w:rsidR="00A70285">
        <w:rPr>
          <w:rFonts w:hint="eastAsia"/>
        </w:rPr>
        <w:t>用</w:t>
      </w:r>
      <w:r w:rsidR="00A70285" w:rsidRPr="00845C04">
        <w:rPr>
          <w:rFonts w:hint="eastAsia"/>
          <w:color w:val="00ADDC" w:themeColor="accent4"/>
        </w:rPr>
        <w:t>git</w:t>
      </w:r>
      <w:r w:rsidR="00A70285" w:rsidRPr="00845C04">
        <w:rPr>
          <w:color w:val="00ADDC" w:themeColor="accent4"/>
        </w:rPr>
        <w:t xml:space="preserve"> </w:t>
      </w:r>
      <w:r w:rsidR="00A70285" w:rsidRPr="00845C04">
        <w:rPr>
          <w:rFonts w:hint="eastAsia"/>
          <w:color w:val="00ADDC" w:themeColor="accent4"/>
        </w:rPr>
        <w:t>reset</w:t>
      </w:r>
      <w:r w:rsidR="00A70285" w:rsidRPr="00845C04">
        <w:rPr>
          <w:color w:val="00ADDC" w:themeColor="accent4"/>
        </w:rPr>
        <w:t xml:space="preserve"> </w:t>
      </w:r>
      <w:r w:rsidR="00A70285" w:rsidRPr="00845C04">
        <w:rPr>
          <w:rFonts w:hint="eastAsia"/>
          <w:color w:val="00ADDC" w:themeColor="accent4"/>
        </w:rPr>
        <w:t>HEAD</w:t>
      </w:r>
      <w:r w:rsidR="00A70285" w:rsidRPr="00845C04">
        <w:rPr>
          <w:color w:val="00ADDC" w:themeColor="accent4"/>
        </w:rPr>
        <w:t xml:space="preserve"> </w:t>
      </w:r>
      <w:r w:rsidR="00A70285" w:rsidRPr="00845C04">
        <w:rPr>
          <w:rFonts w:hint="eastAsia"/>
          <w:color w:val="00ADDC" w:themeColor="accent4"/>
        </w:rPr>
        <w:t>filename</w:t>
      </w:r>
      <w:r w:rsidR="00A70285">
        <w:rPr>
          <w:rFonts w:hint="eastAsia"/>
        </w:rPr>
        <w:t>可以把缓存区的修改撤销，重新放回工作区，然后再用</w:t>
      </w:r>
      <w:r w:rsidR="00A70285" w:rsidRPr="00845C04">
        <w:rPr>
          <w:rFonts w:hint="eastAsia"/>
          <w:color w:val="00ADDC" w:themeColor="accent4"/>
        </w:rPr>
        <w:t>git</w:t>
      </w:r>
      <w:r w:rsidR="00A70285" w:rsidRPr="00845C04">
        <w:rPr>
          <w:color w:val="00ADDC" w:themeColor="accent4"/>
        </w:rPr>
        <w:t xml:space="preserve"> </w:t>
      </w:r>
      <w:r w:rsidR="00A70285" w:rsidRPr="00845C04">
        <w:rPr>
          <w:rFonts w:hint="eastAsia"/>
          <w:color w:val="00ADDC" w:themeColor="accent4"/>
        </w:rPr>
        <w:t>checkout</w:t>
      </w:r>
      <w:r w:rsidR="00A70285">
        <w:rPr>
          <w:rFonts w:hint="eastAsia"/>
        </w:rPr>
        <w:t>撤销工作区的修改，</w:t>
      </w:r>
      <w:r w:rsidR="008B46DF" w:rsidRPr="00D7615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撤销修改就回到</w:t>
      </w:r>
      <w:r w:rsidR="008B46DF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原状。</w:t>
      </w:r>
    </w:p>
    <w:p w14:paraId="1445DEE1" w14:textId="1707F309" w:rsidR="008B46DF" w:rsidRPr="008B46DF" w:rsidRDefault="008B46DF" w:rsidP="00C95120">
      <w:pPr>
        <w:pStyle w:val="afff7"/>
        <w:numPr>
          <w:ilvl w:val="0"/>
          <w:numId w:val="18"/>
        </w:num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文件已经提交到了版本库，可用版本回溯到之前版本。</w:t>
      </w:r>
    </w:p>
    <w:p w14:paraId="27034CC7" w14:textId="61D0C5DF" w:rsidR="008B46DF" w:rsidRDefault="008B46DF" w:rsidP="008B46DF">
      <w:pPr>
        <w:pStyle w:val="41"/>
      </w:pPr>
      <w:r>
        <w:rPr>
          <w:rFonts w:hint="eastAsia"/>
        </w:rPr>
        <w:t>删除文件：</w:t>
      </w:r>
    </w:p>
    <w:p w14:paraId="795FD6F7" w14:textId="0AB11301" w:rsidR="004F6736" w:rsidRDefault="000B7DC0" w:rsidP="00C95120">
      <w:pPr>
        <w:pStyle w:val="afff7"/>
        <w:numPr>
          <w:ilvl w:val="0"/>
          <w:numId w:val="21"/>
        </w:numPr>
      </w:pPr>
      <w:r>
        <w:rPr>
          <w:rFonts w:hint="eastAsia"/>
        </w:rPr>
        <w:t>在文件管理库中直接删除，然后使用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rm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filename</w:t>
      </w:r>
      <w:r>
        <w:rPr>
          <w:rFonts w:hint="eastAsia"/>
        </w:rPr>
        <w:t>和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add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filename</w:t>
      </w:r>
      <w:r w:rsidR="00845C04">
        <w:rPr>
          <w:rFonts w:hint="eastAsia"/>
          <w:color w:val="00ADDC" w:themeColor="accent4"/>
        </w:rPr>
        <w:t>，</w:t>
      </w:r>
      <w:r w:rsidR="00845C04" w:rsidRPr="00845C04">
        <w:rPr>
          <w:rFonts w:hint="eastAsia"/>
        </w:rPr>
        <w:t>即可删除或复原文件</w:t>
      </w:r>
    </w:p>
    <w:p w14:paraId="0D62B799" w14:textId="46DBCD4D" w:rsidR="000B7DC0" w:rsidRPr="000B7DC0" w:rsidRDefault="000B7DC0" w:rsidP="00C95120">
      <w:pPr>
        <w:pStyle w:val="afff7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使用命令行指令：</w:t>
      </w:r>
    </w:p>
    <w:p w14:paraId="62AEAA86" w14:textId="66C2A1D1" w:rsidR="000B7DC0" w:rsidRDefault="000B7DC0" w:rsidP="00C95120">
      <w:pPr>
        <w:pStyle w:val="afff7"/>
        <w:numPr>
          <w:ilvl w:val="0"/>
          <w:numId w:val="19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rm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filename</w:t>
      </w:r>
      <w:r>
        <w:rPr>
          <w:rFonts w:hint="eastAsia"/>
        </w:rPr>
        <w:t>删除文件</w:t>
      </w:r>
      <w:r w:rsidR="00DF6006">
        <w:rPr>
          <w:rFonts w:hint="eastAsia"/>
        </w:rPr>
        <w:t>。</w:t>
      </w:r>
    </w:p>
    <w:p w14:paraId="4BEB6C5A" w14:textId="53C6C516" w:rsidR="000B7DC0" w:rsidRDefault="000B7DC0" w:rsidP="00C95120">
      <w:pPr>
        <w:pStyle w:val="afff7"/>
        <w:numPr>
          <w:ilvl w:val="0"/>
          <w:numId w:val="19"/>
        </w:numPr>
      </w:pPr>
      <w:r>
        <w:rPr>
          <w:rFonts w:hint="eastAsia"/>
        </w:rPr>
        <w:t>选择：的确要删除，则用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rm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filename</w:t>
      </w:r>
      <w:r>
        <w:rPr>
          <w:rFonts w:hint="eastAsia"/>
        </w:rPr>
        <w:t>后，再用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commit</w:t>
      </w:r>
      <w:r w:rsidRPr="00845C04">
        <w:rPr>
          <w:color w:val="00ADDC" w:themeColor="accent4"/>
        </w:rPr>
        <w:t xml:space="preserve"> -</w:t>
      </w:r>
      <w:r w:rsidRPr="00845C04">
        <w:rPr>
          <w:rFonts w:hint="eastAsia"/>
          <w:color w:val="00ADDC" w:themeColor="accent4"/>
        </w:rPr>
        <w:t>m</w:t>
      </w:r>
      <w:r w:rsidRPr="00845C04">
        <w:rPr>
          <w:color w:val="00ADDC" w:themeColor="accent4"/>
        </w:rPr>
        <w:t xml:space="preserve"> </w:t>
      </w:r>
      <w:proofErr w:type="gramStart"/>
      <w:r w:rsidRPr="00845C04">
        <w:rPr>
          <w:rFonts w:hint="eastAsia"/>
          <w:color w:val="00ADDC" w:themeColor="accent4"/>
        </w:rPr>
        <w:t>“</w:t>
      </w:r>
      <w:proofErr w:type="gramEnd"/>
      <w:r w:rsidRPr="00845C04">
        <w:rPr>
          <w:rFonts w:hint="eastAsia"/>
          <w:color w:val="00ADDC" w:themeColor="accent4"/>
        </w:rPr>
        <w:t>remove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filename“</w:t>
      </w:r>
      <w:r>
        <w:rPr>
          <w:rFonts w:hint="eastAsia"/>
        </w:rPr>
        <w:t>，就可执行删除。如果删除错误，</w:t>
      </w:r>
      <w:r w:rsidR="00DF6006">
        <w:rPr>
          <w:rFonts w:hint="eastAsia"/>
        </w:rPr>
        <w:t>可用</w:t>
      </w:r>
      <w:r w:rsidR="00DF6006" w:rsidRPr="00845C04">
        <w:rPr>
          <w:rFonts w:hint="eastAsia"/>
          <w:color w:val="00ADDC" w:themeColor="accent4"/>
        </w:rPr>
        <w:t>git</w:t>
      </w:r>
      <w:r w:rsidR="00DF6006" w:rsidRPr="00845C04">
        <w:rPr>
          <w:color w:val="00ADDC" w:themeColor="accent4"/>
        </w:rPr>
        <w:t xml:space="preserve"> </w:t>
      </w:r>
      <w:r w:rsidR="00DF6006" w:rsidRPr="00845C04">
        <w:rPr>
          <w:rFonts w:hint="eastAsia"/>
          <w:color w:val="00ADDC" w:themeColor="accent4"/>
        </w:rPr>
        <w:t>checkout</w:t>
      </w:r>
      <w:r w:rsidR="00DF6006" w:rsidRPr="00845C04">
        <w:rPr>
          <w:color w:val="00ADDC" w:themeColor="accent4"/>
        </w:rPr>
        <w:t xml:space="preserve"> – </w:t>
      </w:r>
      <w:r w:rsidR="00DF6006" w:rsidRPr="00845C04">
        <w:rPr>
          <w:rFonts w:hint="eastAsia"/>
          <w:color w:val="00ADDC" w:themeColor="accent4"/>
        </w:rPr>
        <w:t>filename</w:t>
      </w:r>
      <w:r w:rsidR="00DF6006">
        <w:rPr>
          <w:rFonts w:hint="eastAsia"/>
        </w:rPr>
        <w:t>恢复删除文件。</w:t>
      </w:r>
    </w:p>
    <w:p w14:paraId="0F5CD82E" w14:textId="088DD8B3" w:rsidR="00DF6006" w:rsidRDefault="00DF6006" w:rsidP="00DF6006">
      <w:r>
        <w:rPr>
          <w:rFonts w:hint="eastAsia"/>
        </w:rPr>
        <w:t>注：从来没有被添加到版本库就被删除的文件无法恢复。</w:t>
      </w:r>
    </w:p>
    <w:p w14:paraId="44BEFC8E" w14:textId="401CA434" w:rsidR="00F80E8A" w:rsidRDefault="00F80E8A" w:rsidP="00F80E8A">
      <w:pPr>
        <w:pStyle w:val="21"/>
      </w:pPr>
      <w:r>
        <w:rPr>
          <w:rFonts w:hint="eastAsia"/>
        </w:rPr>
        <w:t>远程仓库：</w:t>
      </w:r>
    </w:p>
    <w:p w14:paraId="25D444B8" w14:textId="7BC1796C" w:rsidR="00F80E8A" w:rsidRDefault="004F6736" w:rsidP="004F6736">
      <w:pPr>
        <w:pStyle w:val="41"/>
      </w:pPr>
      <w:r>
        <w:rPr>
          <w:rFonts w:hint="eastAsia"/>
        </w:rPr>
        <w:t>添加与删除远程库：</w:t>
      </w:r>
    </w:p>
    <w:p w14:paraId="46C5C2AA" w14:textId="6C1454A8" w:rsidR="004F6736" w:rsidRDefault="004F6736" w:rsidP="00C95120">
      <w:pPr>
        <w:pStyle w:val="afff7"/>
        <w:numPr>
          <w:ilvl w:val="0"/>
          <w:numId w:val="20"/>
        </w:numPr>
      </w:pPr>
      <w:r>
        <w:rPr>
          <w:rFonts w:hint="eastAsia"/>
        </w:rPr>
        <w:t>添加远程库：</w:t>
      </w:r>
    </w:p>
    <w:p w14:paraId="63009775" w14:textId="045D543D" w:rsidR="004F6736" w:rsidRDefault="004F6736" w:rsidP="00C95120">
      <w:pPr>
        <w:pStyle w:val="afff7"/>
        <w:numPr>
          <w:ilvl w:val="0"/>
          <w:numId w:val="2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上创建一个新的仓库</w:t>
      </w:r>
      <w:r w:rsidR="006B7EB1">
        <w:rPr>
          <w:rFonts w:hint="eastAsia"/>
        </w:rPr>
        <w:t>。</w:t>
      </w:r>
    </w:p>
    <w:p w14:paraId="37217D5F" w14:textId="5CA2282F" w:rsidR="004F6736" w:rsidRDefault="004F6736" w:rsidP="00C95120">
      <w:pPr>
        <w:pStyle w:val="afff7"/>
        <w:numPr>
          <w:ilvl w:val="0"/>
          <w:numId w:val="22"/>
        </w:numPr>
      </w:pPr>
      <w:r>
        <w:rPr>
          <w:rFonts w:hint="eastAsia"/>
        </w:rPr>
        <w:t>在本地仓库下运行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remote add origin</w:t>
      </w:r>
      <w:r w:rsidRPr="00845C04">
        <w:rPr>
          <w:color w:val="00ADDC" w:themeColor="accent4"/>
        </w:rPr>
        <w:t xml:space="preserve"> </w:t>
      </w:r>
      <w:proofErr w:type="spellStart"/>
      <w:r w:rsidR="006B7EB1" w:rsidRPr="00845C04">
        <w:rPr>
          <w:rFonts w:hint="eastAsia"/>
          <w:color w:val="00ADDC" w:themeColor="accent4"/>
        </w:rPr>
        <w:t>git</w:t>
      </w:r>
      <w:r w:rsidR="006B7EB1" w:rsidRPr="00845C04">
        <w:rPr>
          <w:color w:val="00ADDC" w:themeColor="accent4"/>
        </w:rPr>
        <w:t>@github.com</w:t>
      </w:r>
      <w:r w:rsidR="006B7EB1" w:rsidRPr="00845C04">
        <w:rPr>
          <w:rFonts w:hint="eastAsia"/>
          <w:color w:val="00ADDC" w:themeColor="accent4"/>
        </w:rPr>
        <w:t>:</w:t>
      </w:r>
      <w:r w:rsidR="006B7EB1" w:rsidRPr="00845C04">
        <w:rPr>
          <w:color w:val="00ADDC" w:themeColor="accent4"/>
        </w:rPr>
        <w:t>GitHub</w:t>
      </w:r>
      <w:proofErr w:type="spellEnd"/>
      <w:r w:rsidR="006B7EB1" w:rsidRPr="00845C04">
        <w:rPr>
          <w:color w:val="00ADDC" w:themeColor="accent4"/>
        </w:rPr>
        <w:t>用户名</w:t>
      </w:r>
      <w:r w:rsidR="006B7EB1" w:rsidRPr="00845C04">
        <w:rPr>
          <w:rFonts w:hint="eastAsia"/>
          <w:color w:val="00ADDC" w:themeColor="accent4"/>
        </w:rPr>
        <w:t>/仓库名.git</w:t>
      </w:r>
      <w:r w:rsidR="006B7EB1">
        <w:rPr>
          <w:rFonts w:hint="eastAsia"/>
        </w:rPr>
        <w:t>（远程</w:t>
      </w:r>
      <w:proofErr w:type="gramStart"/>
      <w:r w:rsidR="006B7EB1">
        <w:rPr>
          <w:rFonts w:hint="eastAsia"/>
        </w:rPr>
        <w:t>库名字</w:t>
      </w:r>
      <w:proofErr w:type="gramEnd"/>
      <w:r w:rsidR="00DE46E1">
        <w:rPr>
          <w:rFonts w:hint="eastAsia"/>
        </w:rPr>
        <w:t>默认为</w:t>
      </w:r>
      <w:r w:rsidR="006B7EB1">
        <w:rPr>
          <w:rFonts w:hint="eastAsia"/>
        </w:rPr>
        <w:t>origin）。</w:t>
      </w:r>
    </w:p>
    <w:p w14:paraId="5EE306F7" w14:textId="6F0105D3" w:rsidR="006B7EB1" w:rsidRDefault="006B7EB1" w:rsidP="00C95120">
      <w:pPr>
        <w:pStyle w:val="afff7"/>
        <w:numPr>
          <w:ilvl w:val="0"/>
          <w:numId w:val="22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push</w:t>
      </w:r>
      <w:r w:rsidRPr="00845C04">
        <w:rPr>
          <w:color w:val="00ADDC" w:themeColor="accent4"/>
        </w:rPr>
        <w:t xml:space="preserve"> -</w:t>
      </w:r>
      <w:r w:rsidRPr="00845C04">
        <w:rPr>
          <w:rFonts w:hint="eastAsia"/>
          <w:color w:val="00ADDC" w:themeColor="accent4"/>
        </w:rPr>
        <w:t>u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origin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master</w:t>
      </w:r>
      <w:r>
        <w:rPr>
          <w:rFonts w:hint="eastAsia"/>
        </w:rPr>
        <w:t>将本地库内容传输到远程库（第一次传输使用-u可以将本地的master分支和远程的master分支连接起来，以后可简化命令</w:t>
      </w:r>
      <w:r w:rsidR="00DE46E1">
        <w:rPr>
          <w:rFonts w:hint="eastAsia"/>
        </w:rPr>
        <w:t>为</w:t>
      </w:r>
      <w:r w:rsidR="00DE46E1" w:rsidRPr="00845C04">
        <w:rPr>
          <w:rFonts w:hint="eastAsia"/>
          <w:color w:val="00ADDC" w:themeColor="accent4"/>
        </w:rPr>
        <w:t>git</w:t>
      </w:r>
      <w:r w:rsidR="00DE46E1" w:rsidRPr="00845C04">
        <w:rPr>
          <w:color w:val="00ADDC" w:themeColor="accent4"/>
        </w:rPr>
        <w:t xml:space="preserve"> </w:t>
      </w:r>
      <w:r w:rsidR="00DE46E1" w:rsidRPr="00845C04">
        <w:rPr>
          <w:rFonts w:hint="eastAsia"/>
          <w:color w:val="00ADDC" w:themeColor="accent4"/>
        </w:rPr>
        <w:t>push</w:t>
      </w:r>
      <w:r w:rsidR="00DE46E1" w:rsidRPr="00845C04">
        <w:rPr>
          <w:color w:val="00ADDC" w:themeColor="accent4"/>
        </w:rPr>
        <w:t xml:space="preserve"> </w:t>
      </w:r>
      <w:r w:rsidR="00DE46E1" w:rsidRPr="00845C04">
        <w:rPr>
          <w:rFonts w:hint="eastAsia"/>
          <w:color w:val="00ADDC" w:themeColor="accent4"/>
        </w:rPr>
        <w:t>origin</w:t>
      </w:r>
      <w:r w:rsidR="00DE46E1" w:rsidRPr="00845C04">
        <w:rPr>
          <w:color w:val="00ADDC" w:themeColor="accent4"/>
        </w:rPr>
        <w:t xml:space="preserve"> </w:t>
      </w:r>
      <w:r w:rsidR="00DE46E1" w:rsidRPr="00845C04">
        <w:rPr>
          <w:rFonts w:hint="eastAsia"/>
          <w:color w:val="00ADDC" w:themeColor="accent4"/>
        </w:rPr>
        <w:t>master</w:t>
      </w:r>
      <w:r w:rsidR="00DE46E1">
        <w:rPr>
          <w:rFonts w:hint="eastAsia"/>
        </w:rPr>
        <w:t>推送最新修改</w:t>
      </w:r>
      <w:r>
        <w:rPr>
          <w:rFonts w:hint="eastAsia"/>
        </w:rPr>
        <w:t>）。</w:t>
      </w:r>
    </w:p>
    <w:p w14:paraId="5379712E" w14:textId="4193D698" w:rsidR="006B7EB1" w:rsidRDefault="006B7EB1" w:rsidP="00C95120">
      <w:pPr>
        <w:pStyle w:val="afff7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push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origin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master</w:t>
      </w:r>
      <w:r>
        <w:rPr>
          <w:rFonts w:hint="eastAsia"/>
        </w:rPr>
        <w:t>将本地master分支最新修改推送到GitHub。</w:t>
      </w:r>
    </w:p>
    <w:p w14:paraId="72D1F035" w14:textId="43227A4C" w:rsidR="004F6736" w:rsidRDefault="004F6736" w:rsidP="00C95120">
      <w:pPr>
        <w:pStyle w:val="afff7"/>
        <w:numPr>
          <w:ilvl w:val="0"/>
          <w:numId w:val="20"/>
        </w:numPr>
      </w:pPr>
      <w:r>
        <w:rPr>
          <w:rFonts w:hint="eastAsia"/>
        </w:rPr>
        <w:t>删除远程库：</w:t>
      </w:r>
    </w:p>
    <w:p w14:paraId="2E3A228F" w14:textId="44C96DEC" w:rsidR="00DE46E1" w:rsidRDefault="00DE46E1" w:rsidP="00C95120">
      <w:pPr>
        <w:pStyle w:val="afff7"/>
        <w:numPr>
          <w:ilvl w:val="0"/>
          <w:numId w:val="23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remote</w:t>
      </w:r>
      <w:r w:rsidRPr="00845C04">
        <w:rPr>
          <w:color w:val="00ADDC" w:themeColor="accent4"/>
        </w:rPr>
        <w:t xml:space="preserve"> –</w:t>
      </w:r>
      <w:r w:rsidRPr="00845C04">
        <w:rPr>
          <w:rFonts w:hint="eastAsia"/>
          <w:color w:val="00ADDC" w:themeColor="accent4"/>
        </w:rPr>
        <w:t>v</w:t>
      </w:r>
      <w:r>
        <w:rPr>
          <w:rFonts w:hint="eastAsia"/>
        </w:rPr>
        <w:t>查看远程库信息。</w:t>
      </w:r>
    </w:p>
    <w:p w14:paraId="7E8AD092" w14:textId="73867C0A" w:rsidR="00DE46E1" w:rsidRDefault="00DE46E1" w:rsidP="00C95120">
      <w:pPr>
        <w:pStyle w:val="afff7"/>
        <w:numPr>
          <w:ilvl w:val="0"/>
          <w:numId w:val="23"/>
        </w:numPr>
      </w:pPr>
      <w:r>
        <w:rPr>
          <w:rFonts w:hint="eastAsia"/>
        </w:rPr>
        <w:t>根据名称，用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remote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rm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name</w:t>
      </w:r>
      <w:r>
        <w:rPr>
          <w:rFonts w:hint="eastAsia"/>
        </w:rPr>
        <w:t>删除（删除了绑定关系）。</w:t>
      </w:r>
    </w:p>
    <w:p w14:paraId="19ECFFCA" w14:textId="33B5FB47" w:rsidR="00DE46E1" w:rsidRDefault="00DE46E1" w:rsidP="00C95120">
      <w:pPr>
        <w:pStyle w:val="afff7"/>
        <w:numPr>
          <w:ilvl w:val="0"/>
          <w:numId w:val="23"/>
        </w:numPr>
      </w:pPr>
      <w:r>
        <w:rPr>
          <w:rFonts w:hint="eastAsia"/>
        </w:rPr>
        <w:t>登录GitHub，后台删除。</w:t>
      </w:r>
    </w:p>
    <w:p w14:paraId="3C818584" w14:textId="760D0EAE" w:rsidR="00500560" w:rsidRDefault="00DE46E1" w:rsidP="00DE46E1">
      <w:r>
        <w:rPr>
          <w:rFonts w:hint="eastAsia"/>
        </w:rPr>
        <w:t>注：有无联网都可</w:t>
      </w:r>
      <w:r w:rsidR="00F3644F">
        <w:rPr>
          <w:rFonts w:hint="eastAsia"/>
        </w:rPr>
        <w:t>正常操作。</w:t>
      </w:r>
    </w:p>
    <w:p w14:paraId="6DF92B82" w14:textId="77777777" w:rsidR="00500560" w:rsidRDefault="00500560" w:rsidP="00DE46E1">
      <w:pPr>
        <w:rPr>
          <w:rFonts w:hint="eastAsia"/>
        </w:rPr>
      </w:pPr>
    </w:p>
    <w:p w14:paraId="064EF475" w14:textId="5FF0B8B0" w:rsidR="00F3644F" w:rsidRDefault="00F3644F" w:rsidP="00F3644F">
      <w:pPr>
        <w:pStyle w:val="41"/>
      </w:pPr>
      <w:r>
        <w:rPr>
          <w:rFonts w:hint="eastAsia"/>
        </w:rPr>
        <w:t>从远程库克隆：</w:t>
      </w:r>
    </w:p>
    <w:p w14:paraId="682989B7" w14:textId="14D73C19" w:rsidR="00500560" w:rsidRDefault="00154B76" w:rsidP="00C95120">
      <w:pPr>
        <w:pStyle w:val="afff7"/>
        <w:numPr>
          <w:ilvl w:val="0"/>
          <w:numId w:val="24"/>
        </w:numPr>
      </w:pPr>
      <w:r>
        <w:rPr>
          <w:rFonts w:hint="eastAsia"/>
        </w:rPr>
        <w:t>创建README</w:t>
      </w:r>
      <w:r>
        <w:t>.md</w:t>
      </w:r>
      <w:r>
        <w:rPr>
          <w:rFonts w:hint="eastAsia"/>
        </w:rPr>
        <w:t>文件。</w:t>
      </w:r>
    </w:p>
    <w:p w14:paraId="4434C380" w14:textId="2066C78E" w:rsidR="00154B76" w:rsidRDefault="00154B76" w:rsidP="00C95120">
      <w:pPr>
        <w:pStyle w:val="afff7"/>
        <w:numPr>
          <w:ilvl w:val="0"/>
          <w:numId w:val="24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clone</w:t>
      </w:r>
      <w:r w:rsidRPr="00845C04">
        <w:rPr>
          <w:color w:val="00ADDC" w:themeColor="accent4"/>
        </w:rPr>
        <w:t xml:space="preserve"> </w:t>
      </w:r>
      <w:proofErr w:type="spellStart"/>
      <w:r w:rsidRPr="00845C04">
        <w:rPr>
          <w:color w:val="00ADDC" w:themeColor="accent4"/>
        </w:rPr>
        <w:t>git@github.com:Github</w:t>
      </w:r>
      <w:proofErr w:type="spellEnd"/>
      <w:r w:rsidRPr="00845C04">
        <w:rPr>
          <w:color w:val="00ADDC" w:themeColor="accent4"/>
        </w:rPr>
        <w:t>用户名</w:t>
      </w:r>
      <w:r w:rsidRPr="00845C04">
        <w:rPr>
          <w:rFonts w:hint="eastAsia"/>
          <w:color w:val="00ADDC" w:themeColor="accent4"/>
        </w:rPr>
        <w:t>/文件名.</w:t>
      </w:r>
      <w:r w:rsidRPr="00845C04">
        <w:rPr>
          <w:color w:val="00ADDC" w:themeColor="accent4"/>
        </w:rPr>
        <w:t>git</w:t>
      </w:r>
      <w:r>
        <w:rPr>
          <w:rFonts w:hint="eastAsia"/>
        </w:rPr>
        <w:t>即可克隆一份文件到本地文本下。</w:t>
      </w:r>
    </w:p>
    <w:p w14:paraId="3BEABDE2" w14:textId="7B1F56E9" w:rsidR="00154B76" w:rsidRDefault="00154B76" w:rsidP="00154B76">
      <w:pPr>
        <w:pStyle w:val="21"/>
      </w:pPr>
      <w:r>
        <w:rPr>
          <w:rFonts w:hint="eastAsia"/>
        </w:rPr>
        <w:t>分支管理：</w:t>
      </w:r>
    </w:p>
    <w:p w14:paraId="5D8B13C5" w14:textId="4A89DEB3" w:rsidR="007E2CF7" w:rsidRPr="007E2CF7" w:rsidRDefault="00077C62" w:rsidP="007E2CF7">
      <w:pPr>
        <w:pStyle w:val="41"/>
        <w:rPr>
          <w:rFonts w:hint="eastAsia"/>
        </w:rPr>
      </w:pPr>
      <w:r>
        <w:rPr>
          <w:rFonts w:hint="eastAsia"/>
        </w:rPr>
        <w:t>创建与合并分支：</w:t>
      </w:r>
    </w:p>
    <w:p w14:paraId="7A193D1D" w14:textId="549EE2D4" w:rsidR="003B6C3E" w:rsidRDefault="003B6C3E" w:rsidP="003B6C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0CE22" wp14:editId="20E6751C">
                <wp:simplePos x="0" y="0"/>
                <wp:positionH relativeFrom="column">
                  <wp:posOffset>4038600</wp:posOffset>
                </wp:positionH>
                <wp:positionV relativeFrom="paragraph">
                  <wp:posOffset>1219835</wp:posOffset>
                </wp:positionV>
                <wp:extent cx="7620" cy="853440"/>
                <wp:effectExtent l="114300" t="19050" r="87630" b="800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D0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18pt;margin-top:96.05pt;width:.6pt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" strokecolor="#00addc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6D89E" wp14:editId="50CA4C81">
                <wp:simplePos x="0" y="0"/>
                <wp:positionH relativeFrom="column">
                  <wp:posOffset>2171700</wp:posOffset>
                </wp:positionH>
                <wp:positionV relativeFrom="paragraph">
                  <wp:posOffset>884555</wp:posOffset>
                </wp:positionV>
                <wp:extent cx="952500" cy="0"/>
                <wp:effectExtent l="0" t="95250" r="0" b="1524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E047" id="直接箭头连接符 8" o:spid="_x0000_s1026" type="#_x0000_t32" style="position:absolute;left:0;text-align:left;margin-left:171pt;margin-top:69.65pt;width: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" strokecolor="#00addc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0AD649" wp14:editId="763710A7">
            <wp:extent cx="2240280" cy="1381855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917" cy="13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 w:rsidRPr="003B6C3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FCC80" wp14:editId="27168CB6">
            <wp:extent cx="2156460" cy="12840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939" cy="12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E1F" w14:textId="4B3C1BA2" w:rsidR="003B6C3E" w:rsidRDefault="003B6C3E" w:rsidP="003B6C3E">
      <w:pPr>
        <w:rPr>
          <w:noProof/>
        </w:rPr>
      </w:pPr>
    </w:p>
    <w:p w14:paraId="2B33B179" w14:textId="5563635D" w:rsidR="00077C62" w:rsidRPr="00077C62" w:rsidRDefault="007E2CF7" w:rsidP="003B6C3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7CDA9" wp14:editId="7FE3A8E6">
                <wp:simplePos x="0" y="0"/>
                <wp:positionH relativeFrom="column">
                  <wp:posOffset>2080260</wp:posOffset>
                </wp:positionH>
                <wp:positionV relativeFrom="paragraph">
                  <wp:posOffset>700405</wp:posOffset>
                </wp:positionV>
                <wp:extent cx="944880" cy="15240"/>
                <wp:effectExtent l="57150" t="95250" r="0" b="137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14A0B" id="直接箭头连接符 12" o:spid="_x0000_s1026" type="#_x0000_t32" style="position:absolute;left:0;text-align:left;margin-left:163.8pt;margin-top:55.15pt;width:74.4pt;height:1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" strokecolor="#00addc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3B6C3E">
        <w:rPr>
          <w:noProof/>
        </w:rPr>
        <w:drawing>
          <wp:inline distT="0" distB="0" distL="0" distR="0" wp14:anchorId="188F5CF6" wp14:editId="43E16A09">
            <wp:extent cx="2171700" cy="11708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720" cy="11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C3E">
        <w:rPr>
          <w:rFonts w:hint="eastAsia"/>
        </w:rPr>
        <w:t xml:space="preserve"> </w:t>
      </w:r>
      <w:r w:rsidR="003B6C3E">
        <w:t xml:space="preserve">          </w:t>
      </w:r>
      <w:r>
        <w:t xml:space="preserve">    </w:t>
      </w:r>
      <w:r w:rsidR="003B6C3E">
        <w:t xml:space="preserve">      </w:t>
      </w:r>
      <w:r w:rsidR="003B6C3E">
        <w:rPr>
          <w:noProof/>
        </w:rPr>
        <w:drawing>
          <wp:inline distT="0" distB="0" distL="0" distR="0" wp14:anchorId="42D55CBD" wp14:editId="0E538C94">
            <wp:extent cx="2210458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779" cy="10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464E" w14:textId="5C5AAB04" w:rsidR="008B46DF" w:rsidRDefault="007E2CF7" w:rsidP="007E2CF7">
      <w:pPr>
        <w:jc w:val="center"/>
      </w:pPr>
      <w:r>
        <w:rPr>
          <w:rFonts w:hint="eastAsia"/>
        </w:rPr>
        <w:t>图三：分支创建于合并示意图</w:t>
      </w:r>
    </w:p>
    <w:p w14:paraId="1D5F8D20" w14:textId="0F266F2F" w:rsidR="007E2CF7" w:rsidRDefault="007E2CF7" w:rsidP="00C95120">
      <w:pPr>
        <w:pStyle w:val="afff7"/>
        <w:numPr>
          <w:ilvl w:val="0"/>
          <w:numId w:val="25"/>
        </w:numPr>
      </w:pPr>
      <w:r>
        <w:rPr>
          <w:rFonts w:hint="eastAsia"/>
        </w:rPr>
        <w:t>创建分支：</w:t>
      </w:r>
    </w:p>
    <w:p w14:paraId="50841DB0" w14:textId="08675789" w:rsidR="007E2CF7" w:rsidRDefault="007E2CF7" w:rsidP="00C95120">
      <w:pPr>
        <w:pStyle w:val="afff7"/>
        <w:numPr>
          <w:ilvl w:val="0"/>
          <w:numId w:val="26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branch</w:t>
      </w:r>
      <w:r>
        <w:rPr>
          <w:rFonts w:hint="eastAsia"/>
        </w:rPr>
        <w:t>创建分支</w:t>
      </w:r>
      <w:r w:rsidR="002B220F">
        <w:rPr>
          <w:rFonts w:hint="eastAsia"/>
        </w:rPr>
        <w:t>。</w:t>
      </w:r>
    </w:p>
    <w:p w14:paraId="2542C34C" w14:textId="7F95DA37" w:rsidR="007E2CF7" w:rsidRDefault="007E2CF7" w:rsidP="00C95120">
      <w:pPr>
        <w:pStyle w:val="afff7"/>
        <w:numPr>
          <w:ilvl w:val="0"/>
          <w:numId w:val="26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checkout</w:t>
      </w:r>
      <w:r>
        <w:rPr>
          <w:rFonts w:hint="eastAsia"/>
        </w:rPr>
        <w:t>切换分支（两行代码相当于</w:t>
      </w:r>
      <w:r w:rsidR="002B220F" w:rsidRPr="00845C04">
        <w:rPr>
          <w:rFonts w:hint="eastAsia"/>
          <w:color w:val="00ADDC" w:themeColor="accent4"/>
        </w:rPr>
        <w:t>git</w:t>
      </w:r>
      <w:r w:rsidR="002B220F" w:rsidRPr="00845C04">
        <w:rPr>
          <w:color w:val="00ADDC" w:themeColor="accent4"/>
        </w:rPr>
        <w:t xml:space="preserve"> </w:t>
      </w:r>
      <w:r w:rsidR="002B220F" w:rsidRPr="00845C04">
        <w:rPr>
          <w:rFonts w:hint="eastAsia"/>
          <w:color w:val="00ADDC" w:themeColor="accent4"/>
        </w:rPr>
        <w:t>checkout</w:t>
      </w:r>
      <w:r w:rsidR="002B220F" w:rsidRPr="00845C04">
        <w:rPr>
          <w:color w:val="00ADDC" w:themeColor="accent4"/>
        </w:rPr>
        <w:t xml:space="preserve"> -</w:t>
      </w:r>
      <w:r w:rsidR="002B220F" w:rsidRPr="00845C04">
        <w:rPr>
          <w:rFonts w:hint="eastAsia"/>
          <w:color w:val="00ADDC" w:themeColor="accent4"/>
        </w:rPr>
        <w:t>b</w:t>
      </w:r>
      <w:r>
        <w:rPr>
          <w:rFonts w:hint="eastAsia"/>
        </w:rPr>
        <w:t>）</w:t>
      </w:r>
      <w:r w:rsidR="002B220F">
        <w:rPr>
          <w:rFonts w:hint="eastAsia"/>
        </w:rPr>
        <w:t>。</w:t>
      </w:r>
    </w:p>
    <w:p w14:paraId="328EAA1A" w14:textId="16311ADC" w:rsidR="002B220F" w:rsidRDefault="002B220F" w:rsidP="00C95120">
      <w:pPr>
        <w:pStyle w:val="afff7"/>
        <w:numPr>
          <w:ilvl w:val="0"/>
          <w:numId w:val="26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branch</w:t>
      </w:r>
      <w:r>
        <w:rPr>
          <w:rFonts w:hint="eastAsia"/>
        </w:rPr>
        <w:t>查看当前分支（当前分支前会有标号*）。</w:t>
      </w:r>
    </w:p>
    <w:p w14:paraId="74E01A3F" w14:textId="3DC9E02D" w:rsidR="002B220F" w:rsidRDefault="002B220F" w:rsidP="00C95120">
      <w:pPr>
        <w:pStyle w:val="afff7"/>
        <w:numPr>
          <w:ilvl w:val="0"/>
          <w:numId w:val="26"/>
        </w:numPr>
      </w:pPr>
      <w:r>
        <w:rPr>
          <w:rFonts w:hint="eastAsia"/>
        </w:rPr>
        <w:t>对文件进行操作。</w:t>
      </w:r>
    </w:p>
    <w:p w14:paraId="303D6FDF" w14:textId="67F8BB1B" w:rsidR="007E2CF7" w:rsidRDefault="002B220F" w:rsidP="00C95120">
      <w:pPr>
        <w:pStyle w:val="afff7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checkout</w:t>
      </w:r>
      <w:proofErr w:type="gramStart"/>
      <w:r>
        <w:rPr>
          <w:rFonts w:hint="eastAsia"/>
        </w:rPr>
        <w:t>切回主</w:t>
      </w:r>
      <w:proofErr w:type="gramEnd"/>
      <w:r>
        <w:rPr>
          <w:rFonts w:hint="eastAsia"/>
        </w:rPr>
        <w:t>分支。</w:t>
      </w:r>
    </w:p>
    <w:p w14:paraId="5AFEF8C3" w14:textId="4C2EE176" w:rsidR="007E2CF7" w:rsidRDefault="007E2CF7" w:rsidP="00C95120">
      <w:pPr>
        <w:pStyle w:val="afff7"/>
        <w:numPr>
          <w:ilvl w:val="0"/>
          <w:numId w:val="25"/>
        </w:numPr>
      </w:pPr>
      <w:r>
        <w:rPr>
          <w:rFonts w:hint="eastAsia"/>
        </w:rPr>
        <w:t>合并分支：</w:t>
      </w:r>
    </w:p>
    <w:p w14:paraId="3D8C3FDD" w14:textId="60A2094E" w:rsidR="002B220F" w:rsidRDefault="002B220F" w:rsidP="00C95120">
      <w:pPr>
        <w:pStyle w:val="afff7"/>
        <w:numPr>
          <w:ilvl w:val="0"/>
          <w:numId w:val="27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</w:t>
      </w:r>
      <w:r w:rsidRPr="00845C04">
        <w:rPr>
          <w:color w:val="00ADDC" w:themeColor="accent4"/>
        </w:rPr>
        <w:t>it merge</w:t>
      </w:r>
      <w:r>
        <w:rPr>
          <w:rFonts w:hint="eastAsia"/>
        </w:rPr>
        <w:t>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指定分支到当前分支。</w:t>
      </w:r>
    </w:p>
    <w:p w14:paraId="17FBDBE0" w14:textId="434BF0D1" w:rsidR="002B220F" w:rsidRDefault="002B220F" w:rsidP="00C95120">
      <w:pPr>
        <w:pStyle w:val="afff7"/>
        <w:numPr>
          <w:ilvl w:val="0"/>
          <w:numId w:val="27"/>
        </w:numPr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branch</w:t>
      </w:r>
      <w:r w:rsidRPr="00845C04">
        <w:rPr>
          <w:color w:val="00ADDC" w:themeColor="accent4"/>
        </w:rPr>
        <w:t xml:space="preserve"> -</w:t>
      </w:r>
      <w:r w:rsidRPr="00845C04">
        <w:rPr>
          <w:rFonts w:hint="eastAsia"/>
          <w:color w:val="00ADDC" w:themeColor="accent4"/>
        </w:rPr>
        <w:t>d</w:t>
      </w:r>
      <w:r>
        <w:rPr>
          <w:rFonts w:hint="eastAsia"/>
        </w:rPr>
        <w:t>删除分支。</w:t>
      </w:r>
    </w:p>
    <w:p w14:paraId="536268F4" w14:textId="66D7A9B0" w:rsidR="002B220F" w:rsidRDefault="002B220F" w:rsidP="002B220F">
      <w:pPr>
        <w:ind w:left="420"/>
      </w:pPr>
      <w:r>
        <w:rPr>
          <w:rFonts w:hint="eastAsia"/>
        </w:rPr>
        <w:t>注：可用</w:t>
      </w:r>
      <w:r w:rsidRPr="00845C04">
        <w:rPr>
          <w:rFonts w:hint="eastAsia"/>
          <w:color w:val="00ADDC" w:themeColor="accent4"/>
        </w:rPr>
        <w:t>g</w:t>
      </w:r>
      <w:r w:rsidRPr="00845C04">
        <w:rPr>
          <w:color w:val="00ADDC" w:themeColor="accent4"/>
        </w:rPr>
        <w:t>it switch</w:t>
      </w:r>
      <w:r w:rsidR="009D7649" w:rsidRPr="00845C04">
        <w:rPr>
          <w:color w:val="00ADDC" w:themeColor="accent4"/>
        </w:rPr>
        <w:t xml:space="preserve"> -c</w:t>
      </w:r>
      <w:r w:rsidR="009D7649">
        <w:rPr>
          <w:rFonts w:hint="eastAsia"/>
        </w:rPr>
        <w:t>来创建并切换到新分支。</w:t>
      </w:r>
    </w:p>
    <w:p w14:paraId="7A95B135" w14:textId="2543BCAE" w:rsidR="009D7649" w:rsidRDefault="00096968" w:rsidP="00096968">
      <w:pPr>
        <w:pStyle w:val="41"/>
      </w:pPr>
      <w:r>
        <w:rPr>
          <w:rFonts w:hint="eastAsia"/>
        </w:rPr>
        <w:t>解决冲突：</w:t>
      </w:r>
    </w:p>
    <w:p w14:paraId="32AA32FB" w14:textId="760B9E02" w:rsidR="00096968" w:rsidRDefault="008065A0" w:rsidP="00845C04">
      <w:pPr>
        <w:ind w:firstLineChars="200" w:firstLine="440"/>
      </w:pPr>
      <w:r>
        <w:rPr>
          <w:rFonts w:hint="eastAsia"/>
        </w:rPr>
        <w:t>当在分支在主分支中均对文件进行修改，合并时会产生冲突，这时我们需要手动编辑合并失败的文件在提交，合并完成。</w:t>
      </w:r>
    </w:p>
    <w:p w14:paraId="37BAAF0C" w14:textId="36B99D0D" w:rsidR="008065A0" w:rsidRDefault="008065A0" w:rsidP="00845C04">
      <w:pPr>
        <w:ind w:firstLineChars="200" w:firstLine="440"/>
      </w:pPr>
      <w:r>
        <w:rPr>
          <w:rFonts w:hint="eastAsia"/>
        </w:rPr>
        <w:t>用</w:t>
      </w:r>
      <w:r w:rsidRPr="00845C04">
        <w:rPr>
          <w:rFonts w:hint="eastAsia"/>
          <w:color w:val="00ADDC" w:themeColor="accent4"/>
        </w:rPr>
        <w:t>git</w:t>
      </w:r>
      <w:r w:rsidRPr="00845C04">
        <w:rPr>
          <w:color w:val="00ADDC" w:themeColor="accent4"/>
        </w:rPr>
        <w:t xml:space="preserve"> </w:t>
      </w:r>
      <w:r w:rsidRPr="00845C04">
        <w:rPr>
          <w:rFonts w:hint="eastAsia"/>
          <w:color w:val="00ADDC" w:themeColor="accent4"/>
        </w:rPr>
        <w:t>log</w:t>
      </w:r>
      <w:r w:rsidRPr="00845C04">
        <w:rPr>
          <w:color w:val="00ADDC" w:themeColor="accent4"/>
        </w:rPr>
        <w:t xml:space="preserve"> –</w:t>
      </w:r>
      <w:r w:rsidRPr="00845C04">
        <w:rPr>
          <w:rFonts w:hint="eastAsia"/>
          <w:color w:val="00ADDC" w:themeColor="accent4"/>
        </w:rPr>
        <w:t>graph</w:t>
      </w:r>
      <w:r>
        <w:rPr>
          <w:rFonts w:hint="eastAsia"/>
        </w:rPr>
        <w:t>可以查看分支合并图。</w:t>
      </w:r>
    </w:p>
    <w:p w14:paraId="09CACBF9" w14:textId="331F233E" w:rsidR="008065A0" w:rsidRDefault="008065A0" w:rsidP="008065A0">
      <w:pPr>
        <w:pStyle w:val="41"/>
      </w:pPr>
      <w:r>
        <w:rPr>
          <w:rFonts w:hint="eastAsia"/>
        </w:rPr>
        <w:t>分支管理策略：</w:t>
      </w:r>
    </w:p>
    <w:p w14:paraId="4C97CE2D" w14:textId="082313A3" w:rsidR="008065A0" w:rsidRDefault="00C820C0" w:rsidP="00887E6C">
      <w:pPr>
        <w:ind w:firstLineChars="200" w:firstLine="440"/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Fast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forward</w:t>
      </w:r>
      <w:r>
        <w:rPr>
          <w:rFonts w:hint="eastAsia"/>
        </w:rPr>
        <w:t>模式在删除分支后，会丢掉分支信息，可用</w:t>
      </w:r>
      <w:r w:rsidRPr="00887E6C">
        <w:rPr>
          <w:color w:val="00ADDC" w:themeColor="accent4"/>
        </w:rPr>
        <w:t xml:space="preserve">git merge –no-ff -m </w:t>
      </w:r>
      <w:r w:rsidRPr="00887E6C">
        <w:rPr>
          <w:rFonts w:hint="eastAsia"/>
          <w:color w:val="00ADDC" w:themeColor="accent4"/>
        </w:rPr>
        <w:t>“</w:t>
      </w:r>
      <w:proofErr w:type="spellStart"/>
      <w:r w:rsidRPr="00887E6C">
        <w:rPr>
          <w:rFonts w:hint="eastAsia"/>
          <w:color w:val="00ADDC" w:themeColor="accent4"/>
        </w:rPr>
        <w:t>commit</w:t>
      </w:r>
      <w:r w:rsidRPr="00887E6C">
        <w:rPr>
          <w:color w:val="00ADDC" w:themeColor="accent4"/>
        </w:rPr>
        <w:t>_</w:t>
      </w:r>
      <w:r w:rsidRPr="00887E6C">
        <w:rPr>
          <w:rFonts w:hint="eastAsia"/>
          <w:color w:val="00ADDC" w:themeColor="accent4"/>
        </w:rPr>
        <w:t>id</w:t>
      </w:r>
      <w:proofErr w:type="spellEnd"/>
      <w:r w:rsidR="002213D5" w:rsidRPr="00887E6C">
        <w:rPr>
          <w:rFonts w:hint="eastAsia"/>
          <w:color w:val="00ADDC" w:themeColor="accent4"/>
        </w:rPr>
        <w:t xml:space="preserve">” </w:t>
      </w:r>
      <w:proofErr w:type="spellStart"/>
      <w:r w:rsidR="002213D5" w:rsidRPr="00887E6C">
        <w:rPr>
          <w:rFonts w:hint="eastAsia"/>
          <w:color w:val="00ADDC" w:themeColor="accent4"/>
        </w:rPr>
        <w:t>branchname</w:t>
      </w:r>
      <w:proofErr w:type="spellEnd"/>
      <w:r w:rsidR="002213D5">
        <w:rPr>
          <w:rFonts w:hint="eastAsia"/>
        </w:rPr>
        <w:t>来合并分支，这样可以保留分支。</w:t>
      </w:r>
    </w:p>
    <w:p w14:paraId="44B519C0" w14:textId="09169DE7" w:rsidR="002213D5" w:rsidRDefault="002213D5" w:rsidP="002213D5">
      <w:pPr>
        <w:pStyle w:val="41"/>
      </w:pPr>
      <w:r>
        <w:rPr>
          <w:rFonts w:hint="eastAsia"/>
        </w:rPr>
        <w:t>Bug分支：</w:t>
      </w:r>
    </w:p>
    <w:p w14:paraId="18AB57D4" w14:textId="02ACAD06" w:rsidR="007E2CF7" w:rsidRDefault="00436B02" w:rsidP="00C95120">
      <w:pPr>
        <w:pStyle w:val="afff7"/>
        <w:numPr>
          <w:ilvl w:val="0"/>
          <w:numId w:val="28"/>
        </w:numPr>
      </w:pPr>
      <w:r>
        <w:rPr>
          <w:rFonts w:hint="eastAsia"/>
        </w:rPr>
        <w:t>修改主分支bug：</w:t>
      </w:r>
    </w:p>
    <w:p w14:paraId="5D4A5ECD" w14:textId="77777777" w:rsidR="00436B02" w:rsidRDefault="00436B02" w:rsidP="00C95120">
      <w:pPr>
        <w:pStyle w:val="afff7"/>
        <w:numPr>
          <w:ilvl w:val="0"/>
          <w:numId w:val="29"/>
        </w:num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stash</w:t>
      </w:r>
      <w:r>
        <w:rPr>
          <w:rFonts w:hint="eastAsia"/>
        </w:rPr>
        <w:t>查看工作区，将工作现场储存起来。</w:t>
      </w:r>
    </w:p>
    <w:p w14:paraId="309FDE9E" w14:textId="4A617012" w:rsidR="00436B02" w:rsidRDefault="00436B02" w:rsidP="00C95120">
      <w:pPr>
        <w:pStyle w:val="afff7"/>
        <w:numPr>
          <w:ilvl w:val="0"/>
          <w:numId w:val="29"/>
        </w:numPr>
      </w:pPr>
      <w:r>
        <w:rPr>
          <w:rFonts w:hint="eastAsia"/>
        </w:rPr>
        <w:t>创建新分支，修改bug，合并分支，删除分支。</w:t>
      </w:r>
    </w:p>
    <w:p w14:paraId="17152D18" w14:textId="3B845E8E" w:rsidR="00436B02" w:rsidRDefault="00AE0F6D" w:rsidP="00C95120">
      <w:pPr>
        <w:pStyle w:val="afff7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stash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apply</w:t>
      </w:r>
      <w:r>
        <w:rPr>
          <w:rFonts w:hint="eastAsia"/>
        </w:rPr>
        <w:t>恢复stash，再用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stash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drop</w:t>
      </w:r>
      <w:r>
        <w:rPr>
          <w:rFonts w:hint="eastAsia"/>
        </w:rPr>
        <w:t>删除（或用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stash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pop</w:t>
      </w:r>
      <w:r>
        <w:rPr>
          <w:rFonts w:hint="eastAsia"/>
        </w:rPr>
        <w:t>直接恢复删除）</w:t>
      </w:r>
    </w:p>
    <w:p w14:paraId="2FF71095" w14:textId="4FEA0B07" w:rsidR="00436B02" w:rsidRDefault="00436B02" w:rsidP="00C95120">
      <w:pPr>
        <w:pStyle w:val="afff7"/>
        <w:numPr>
          <w:ilvl w:val="0"/>
          <w:numId w:val="28"/>
        </w:numPr>
      </w:pPr>
      <w:r>
        <w:rPr>
          <w:rFonts w:hint="eastAsia"/>
        </w:rPr>
        <w:t>修改其他分支bug：</w:t>
      </w:r>
    </w:p>
    <w:p w14:paraId="60B5DF50" w14:textId="59518578" w:rsidR="00AE0F6D" w:rsidRDefault="00AE0F6D" w:rsidP="00C95120">
      <w:pPr>
        <w:pStyle w:val="afff7"/>
        <w:numPr>
          <w:ilvl w:val="0"/>
          <w:numId w:val="30"/>
        </w:numPr>
      </w:pPr>
      <w:r>
        <w:rPr>
          <w:rFonts w:hint="eastAsia"/>
        </w:rPr>
        <w:t>可重复以上操作实现对其他分支同样的修改。</w:t>
      </w:r>
    </w:p>
    <w:p w14:paraId="277A2682" w14:textId="5199DDB5" w:rsidR="00AE0F6D" w:rsidRDefault="00AE0F6D" w:rsidP="00C95120">
      <w:pPr>
        <w:pStyle w:val="afff7"/>
        <w:numPr>
          <w:ilvl w:val="0"/>
          <w:numId w:val="30"/>
        </w:num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cherry</w:t>
      </w:r>
      <w:r w:rsidRPr="00887E6C">
        <w:rPr>
          <w:color w:val="00ADDC" w:themeColor="accent4"/>
        </w:rPr>
        <w:t>-</w:t>
      </w:r>
      <w:r w:rsidRPr="00887E6C">
        <w:rPr>
          <w:rFonts w:hint="eastAsia"/>
          <w:color w:val="00ADDC" w:themeColor="accent4"/>
        </w:rPr>
        <w:t>pick</w:t>
      </w:r>
      <w:r>
        <w:rPr>
          <w:rFonts w:hint="eastAsia"/>
        </w:rPr>
        <w:t>来实现复制一份修改操作。</w:t>
      </w:r>
    </w:p>
    <w:p w14:paraId="0F9C56D3" w14:textId="0E81F88B" w:rsidR="00123CF4" w:rsidRPr="00123CF4" w:rsidRDefault="00AE0F6D" w:rsidP="00123CF4">
      <w:pPr>
        <w:pStyle w:val="41"/>
        <w:rPr>
          <w:rFonts w:hint="eastAsia"/>
        </w:rPr>
      </w:pPr>
      <w:r>
        <w:rPr>
          <w:rFonts w:hint="eastAsia"/>
        </w:rPr>
        <w:t>Feature分支：</w:t>
      </w:r>
    </w:p>
    <w:p w14:paraId="686A52DF" w14:textId="27A86AA3" w:rsidR="00AE0F6D" w:rsidRDefault="00123CF4" w:rsidP="00887E6C">
      <w:pPr>
        <w:ind w:firstLineChars="200" w:firstLine="440"/>
      </w:pPr>
      <w:r>
        <w:t>F</w:t>
      </w:r>
      <w:r>
        <w:rPr>
          <w:rFonts w:hint="eastAsia"/>
        </w:rPr>
        <w:t>eature分支多用于开发。</w:t>
      </w:r>
      <w:r w:rsidR="00A50747">
        <w:rPr>
          <w:rFonts w:hint="eastAsia"/>
        </w:rPr>
        <w:t>分支在未合并前，删除会丢失掉修改，这时用</w:t>
      </w:r>
      <w:r w:rsidR="00A50747" w:rsidRPr="00887E6C">
        <w:rPr>
          <w:rFonts w:hint="eastAsia"/>
          <w:color w:val="00ADDC" w:themeColor="accent4"/>
        </w:rPr>
        <w:t>git</w:t>
      </w:r>
      <w:r w:rsidR="00A50747" w:rsidRPr="00887E6C">
        <w:rPr>
          <w:color w:val="00ADDC" w:themeColor="accent4"/>
        </w:rPr>
        <w:t xml:space="preserve"> </w:t>
      </w:r>
      <w:r w:rsidR="00A50747" w:rsidRPr="00887E6C">
        <w:rPr>
          <w:rFonts w:hint="eastAsia"/>
          <w:color w:val="00ADDC" w:themeColor="accent4"/>
        </w:rPr>
        <w:t>branch</w:t>
      </w:r>
      <w:r w:rsidR="00A50747" w:rsidRPr="00887E6C">
        <w:rPr>
          <w:color w:val="00ADDC" w:themeColor="accent4"/>
        </w:rPr>
        <w:t xml:space="preserve"> -</w:t>
      </w:r>
      <w:r w:rsidR="00A50747" w:rsidRPr="00887E6C">
        <w:rPr>
          <w:rFonts w:hint="eastAsia"/>
          <w:color w:val="00ADDC" w:themeColor="accent4"/>
        </w:rPr>
        <w:t>D</w:t>
      </w:r>
      <w:r w:rsidR="00A50747" w:rsidRPr="00887E6C">
        <w:rPr>
          <w:color w:val="00ADDC" w:themeColor="accent4"/>
        </w:rPr>
        <w:t xml:space="preserve"> </w:t>
      </w:r>
      <w:proofErr w:type="spellStart"/>
      <w:r w:rsidR="00A50747" w:rsidRPr="00887E6C">
        <w:rPr>
          <w:rFonts w:hint="eastAsia"/>
          <w:color w:val="00ADDC" w:themeColor="accent4"/>
        </w:rPr>
        <w:t>branchname</w:t>
      </w:r>
      <w:proofErr w:type="spellEnd"/>
      <w:r w:rsidR="00A50747">
        <w:rPr>
          <w:rFonts w:hint="eastAsia"/>
        </w:rPr>
        <w:t>强行删除。</w:t>
      </w:r>
    </w:p>
    <w:p w14:paraId="46B1EE32" w14:textId="330BD892" w:rsidR="00372D9E" w:rsidRPr="00372D9E" w:rsidRDefault="00A50747" w:rsidP="00372D9E">
      <w:pPr>
        <w:pStyle w:val="41"/>
        <w:rPr>
          <w:rFonts w:hint="eastAsia"/>
        </w:rPr>
      </w:pPr>
      <w:r>
        <w:rPr>
          <w:rFonts w:hint="eastAsia"/>
        </w:rPr>
        <w:t>多人协作：</w:t>
      </w:r>
    </w:p>
    <w:p w14:paraId="714EDE72" w14:textId="2EEFB249" w:rsidR="00A50747" w:rsidRDefault="00123CF4" w:rsidP="00C95120">
      <w:pPr>
        <w:pStyle w:val="afff7"/>
        <w:numPr>
          <w:ilvl w:val="0"/>
          <w:numId w:val="31"/>
        </w:numPr>
      </w:pPr>
      <w:r>
        <w:rPr>
          <w:rFonts w:hint="eastAsia"/>
        </w:rPr>
        <w:t>可以试图用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push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origin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branchname</w:t>
      </w:r>
      <w:proofErr w:type="spellEnd"/>
      <w:r>
        <w:rPr>
          <w:rFonts w:hint="eastAsia"/>
        </w:rPr>
        <w:t>推送自己的修改。</w:t>
      </w:r>
    </w:p>
    <w:p w14:paraId="3C9775C8" w14:textId="0E11D751" w:rsidR="00123CF4" w:rsidRDefault="00372D9E" w:rsidP="00C95120">
      <w:pPr>
        <w:pStyle w:val="afff7"/>
        <w:numPr>
          <w:ilvl w:val="0"/>
          <w:numId w:val="31"/>
        </w:numPr>
      </w:pPr>
      <w:r>
        <w:rPr>
          <w:rFonts w:hint="eastAsia"/>
        </w:rPr>
        <w:t>如果推送失败，需要先用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pull</w:t>
      </w:r>
      <w:r>
        <w:rPr>
          <w:rFonts w:hint="eastAsia"/>
        </w:rPr>
        <w:t>试图合并。</w:t>
      </w:r>
    </w:p>
    <w:p w14:paraId="2AB5CFB8" w14:textId="5D7DF74B" w:rsidR="00372D9E" w:rsidRDefault="00372D9E" w:rsidP="00C95120">
      <w:pPr>
        <w:pStyle w:val="afff7"/>
        <w:numPr>
          <w:ilvl w:val="0"/>
          <w:numId w:val="31"/>
        </w:numPr>
      </w:pPr>
      <w:r>
        <w:rPr>
          <w:rFonts w:hint="eastAsia"/>
        </w:rPr>
        <w:t>如果合并有冲突，则手动解决冲突，并在本地提交。</w:t>
      </w:r>
    </w:p>
    <w:p w14:paraId="4484F347" w14:textId="68801BCC" w:rsidR="00372D9E" w:rsidRDefault="00372D9E" w:rsidP="00C95120">
      <w:pPr>
        <w:pStyle w:val="afff7"/>
        <w:numPr>
          <w:ilvl w:val="0"/>
          <w:numId w:val="31"/>
        </w:numPr>
      </w:pPr>
      <w:r>
        <w:rPr>
          <w:rFonts w:hint="eastAsia"/>
        </w:rPr>
        <w:t>如果没有冲突或者冲突解决，再用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push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origin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branchname</w:t>
      </w:r>
      <w:proofErr w:type="spellEnd"/>
      <w:r>
        <w:rPr>
          <w:rFonts w:hint="eastAsia"/>
        </w:rPr>
        <w:t>推送。</w:t>
      </w:r>
    </w:p>
    <w:p w14:paraId="15B75B3F" w14:textId="083C9599" w:rsidR="00372D9E" w:rsidRDefault="00372D9E" w:rsidP="00372D9E">
      <w:r>
        <w:rPr>
          <w:rFonts w:hint="eastAsia"/>
        </w:rPr>
        <w:t>注：可用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remote</w:t>
      </w:r>
      <w:r w:rsidRPr="00887E6C">
        <w:rPr>
          <w:color w:val="00ADDC" w:themeColor="accent4"/>
        </w:rPr>
        <w:t xml:space="preserve"> -</w:t>
      </w:r>
      <w:r w:rsidRPr="00887E6C">
        <w:rPr>
          <w:rFonts w:hint="eastAsia"/>
          <w:color w:val="00ADDC" w:themeColor="accent4"/>
        </w:rPr>
        <w:t>v</w:t>
      </w:r>
      <w:proofErr w:type="gramStart"/>
      <w:r>
        <w:rPr>
          <w:rFonts w:hint="eastAsia"/>
        </w:rPr>
        <w:t>擦看远程</w:t>
      </w:r>
      <w:proofErr w:type="gramEnd"/>
      <w:r>
        <w:rPr>
          <w:rFonts w:hint="eastAsia"/>
        </w:rPr>
        <w:t>库信息。</w:t>
      </w:r>
    </w:p>
    <w:p w14:paraId="1743D52B" w14:textId="18A6D696" w:rsidR="00372D9E" w:rsidRDefault="00372D9E" w:rsidP="00372D9E">
      <w:pPr>
        <w:pStyle w:val="41"/>
      </w:pPr>
      <w:r>
        <w:rPr>
          <w:rFonts w:hint="eastAsia"/>
        </w:rPr>
        <w:t>Rebase：</w:t>
      </w:r>
    </w:p>
    <w:p w14:paraId="538309B7" w14:textId="7D51BFDC" w:rsidR="00372D9E" w:rsidRDefault="0046099B" w:rsidP="00887E6C">
      <w:pPr>
        <w:ind w:firstLineChars="200" w:firstLine="440"/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rebase</w:t>
      </w:r>
      <w:r>
        <w:rPr>
          <w:rFonts w:hint="eastAsia"/>
        </w:rPr>
        <w:t>操作后再用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log</w:t>
      </w:r>
      <w:r>
        <w:rPr>
          <w:rFonts w:hint="eastAsia"/>
        </w:rPr>
        <w:t>查看，可以将原本的分支提交变成一条直线</w:t>
      </w:r>
      <w:r w:rsidR="00927249">
        <w:rPr>
          <w:rFonts w:hint="eastAsia"/>
        </w:rPr>
        <w:t>，使得我们在查看历史提交变化时更容易。</w:t>
      </w:r>
    </w:p>
    <w:p w14:paraId="443A507C" w14:textId="448978BD" w:rsidR="00927249" w:rsidRDefault="00927249" w:rsidP="00927249">
      <w:pPr>
        <w:pStyle w:val="21"/>
      </w:pPr>
      <w:r>
        <w:rPr>
          <w:rFonts w:hint="eastAsia"/>
        </w:rPr>
        <w:t>标签管理：</w:t>
      </w:r>
    </w:p>
    <w:p w14:paraId="68E9C519" w14:textId="453EE742" w:rsidR="00927249" w:rsidRDefault="00927249" w:rsidP="00887E6C">
      <w:pPr>
        <w:ind w:firstLineChars="200" w:firstLine="440"/>
        <w:rPr>
          <w:rFonts w:ascii="Helvetica" w:hAnsi="Helvetica" w:cs="Helvetica"/>
          <w:color w:val="666666"/>
          <w:shd w:val="clear" w:color="auto" w:fill="FFFFFF"/>
        </w:rPr>
      </w:pPr>
      <w:r w:rsidRPr="00927249">
        <w:rPr>
          <w:rFonts w:ascii="Helvetica" w:hAnsi="Helvetica" w:cs="Helvetica"/>
          <w:color w:val="666666"/>
          <w:shd w:val="clear" w:color="auto" w:fill="FFFFFF"/>
        </w:rPr>
        <w:t>Git</w:t>
      </w:r>
      <w:r w:rsidRPr="00927249">
        <w:rPr>
          <w:rFonts w:ascii="Helvetica" w:hAnsi="Helvetica" w:cs="Helvetica"/>
          <w:color w:val="666666"/>
          <w:shd w:val="clear" w:color="auto" w:fill="FFFFFF"/>
        </w:rPr>
        <w:t>的标签虽然是版本库的快照，但其实它就是指向某个</w:t>
      </w:r>
      <w:r w:rsidRPr="00927249">
        <w:rPr>
          <w:rFonts w:ascii="Helvetica" w:hAnsi="Helvetica" w:cs="Helvetica"/>
          <w:color w:val="666666"/>
          <w:shd w:val="clear" w:color="auto" w:fill="FFFFFF"/>
        </w:rPr>
        <w:t>commit</w:t>
      </w:r>
      <w:r w:rsidRPr="00927249">
        <w:rPr>
          <w:rFonts w:ascii="Helvetica" w:hAnsi="Helvetica" w:cs="Helvetica"/>
          <w:color w:val="666666"/>
          <w:shd w:val="clear" w:color="auto" w:fill="FFFFFF"/>
        </w:rPr>
        <w:t>的指针（分支可以移动，标签不能移动）</w:t>
      </w:r>
      <w:r>
        <w:rPr>
          <w:rFonts w:ascii="Helvetica" w:hAnsi="Helvetica" w:cs="Helvetica" w:hint="eastAsia"/>
          <w:color w:val="666666"/>
          <w:shd w:val="clear" w:color="auto" w:fill="FFFFFF"/>
        </w:rPr>
        <w:t>，能够更加简洁的查找某个历史版本。</w:t>
      </w:r>
    </w:p>
    <w:p w14:paraId="193AB495" w14:textId="194C7FD2" w:rsidR="00927249" w:rsidRDefault="00927249" w:rsidP="00927249">
      <w:pPr>
        <w:pStyle w:val="41"/>
      </w:pPr>
      <w:r>
        <w:rPr>
          <w:rFonts w:hint="eastAsia"/>
        </w:rPr>
        <w:t>创建标签：</w:t>
      </w:r>
    </w:p>
    <w:p w14:paraId="3862BCAA" w14:textId="3EEC96C1" w:rsidR="00927249" w:rsidRDefault="00927249" w:rsidP="00C95120">
      <w:pPr>
        <w:pStyle w:val="afff7"/>
        <w:numPr>
          <w:ilvl w:val="0"/>
          <w:numId w:val="32"/>
        </w:numPr>
      </w:pPr>
      <w:r>
        <w:rPr>
          <w:rFonts w:hint="eastAsia"/>
        </w:rPr>
        <w:t>创建标签：</w:t>
      </w:r>
    </w:p>
    <w:p w14:paraId="15605184" w14:textId="0BB8261F" w:rsidR="00927249" w:rsidRDefault="00756512" w:rsidP="00C95120">
      <w:pPr>
        <w:pStyle w:val="afff7"/>
        <w:numPr>
          <w:ilvl w:val="0"/>
          <w:numId w:val="33"/>
        </w:num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checkout</w:t>
      </w:r>
      <w:r>
        <w:rPr>
          <w:rFonts w:hint="eastAsia"/>
        </w:rPr>
        <w:t>或者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switch</w:t>
      </w:r>
      <w:r>
        <w:rPr>
          <w:rFonts w:hint="eastAsia"/>
        </w:rPr>
        <w:t>切换到需要打标签的分支上。</w:t>
      </w:r>
    </w:p>
    <w:p w14:paraId="329B18E0" w14:textId="487322AE" w:rsidR="00756512" w:rsidRDefault="00756512" w:rsidP="00C95120">
      <w:pPr>
        <w:pStyle w:val="afff7"/>
        <w:numPr>
          <w:ilvl w:val="0"/>
          <w:numId w:val="33"/>
        </w:num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tag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tagname</w:t>
      </w:r>
      <w:proofErr w:type="spellEnd"/>
      <w:r>
        <w:rPr>
          <w:rFonts w:hint="eastAsia"/>
        </w:rPr>
        <w:t>给分支打上标签。</w:t>
      </w:r>
    </w:p>
    <w:p w14:paraId="04063D77" w14:textId="66590BFA" w:rsidR="00756512" w:rsidRDefault="00756512" w:rsidP="00C95120">
      <w:pPr>
        <w:pStyle w:val="afff7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tag</w:t>
      </w:r>
      <w:r>
        <w:rPr>
          <w:rFonts w:hint="eastAsia"/>
        </w:rPr>
        <w:t>可以查看所有标签。</w:t>
      </w:r>
    </w:p>
    <w:p w14:paraId="041BBABD" w14:textId="012D6518" w:rsidR="00927249" w:rsidRDefault="00927249" w:rsidP="00C95120">
      <w:pPr>
        <w:pStyle w:val="afff7"/>
        <w:numPr>
          <w:ilvl w:val="0"/>
          <w:numId w:val="32"/>
        </w:numPr>
      </w:pPr>
      <w:r>
        <w:rPr>
          <w:rFonts w:hint="eastAsia"/>
        </w:rPr>
        <w:t>创建历史记录标签：</w:t>
      </w:r>
    </w:p>
    <w:p w14:paraId="458C0A15" w14:textId="63280CA5" w:rsidR="00756512" w:rsidRDefault="00756512" w:rsidP="00C95120">
      <w:pPr>
        <w:pStyle w:val="afff7"/>
        <w:numPr>
          <w:ilvl w:val="0"/>
          <w:numId w:val="34"/>
        </w:num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log</w:t>
      </w:r>
      <w:r>
        <w:rPr>
          <w:rFonts w:hint="eastAsia"/>
        </w:rPr>
        <w:t>查找到需要打标签的</w:t>
      </w:r>
      <w:proofErr w:type="spellStart"/>
      <w:r>
        <w:rPr>
          <w:rFonts w:hint="eastAsia"/>
        </w:rPr>
        <w:t>commit</w:t>
      </w:r>
      <w:r>
        <w:t>_id</w:t>
      </w:r>
      <w:proofErr w:type="spellEnd"/>
      <w:r>
        <w:rPr>
          <w:rFonts w:hint="eastAsia"/>
        </w:rPr>
        <w:t>。</w:t>
      </w:r>
    </w:p>
    <w:p w14:paraId="127A134D" w14:textId="088DCA55" w:rsidR="00756512" w:rsidRDefault="00756512" w:rsidP="00C95120">
      <w:pPr>
        <w:pStyle w:val="afff7"/>
        <w:numPr>
          <w:ilvl w:val="0"/>
          <w:numId w:val="34"/>
        </w:num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tag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tagname</w:t>
      </w:r>
      <w:proofErr w:type="spellEnd"/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commit</w:t>
      </w:r>
      <w:r w:rsidRPr="00887E6C">
        <w:rPr>
          <w:color w:val="00ADDC" w:themeColor="accent4"/>
        </w:rPr>
        <w:t>_id</w:t>
      </w:r>
      <w:proofErr w:type="spellEnd"/>
      <w:r>
        <w:rPr>
          <w:rFonts w:hint="eastAsia"/>
        </w:rPr>
        <w:t>为该分支打上标签。</w:t>
      </w:r>
    </w:p>
    <w:p w14:paraId="44E40D4C" w14:textId="77777777" w:rsidR="00756512" w:rsidRDefault="00756512" w:rsidP="00C95120">
      <w:pPr>
        <w:pStyle w:val="afff7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tag</w:t>
      </w:r>
      <w:r>
        <w:rPr>
          <w:rFonts w:hint="eastAsia"/>
        </w:rPr>
        <w:t>可以查看所有标签。</w:t>
      </w:r>
    </w:p>
    <w:p w14:paraId="4297CBE9" w14:textId="5B58290B" w:rsidR="00756512" w:rsidRDefault="00756512" w:rsidP="005B18C6">
      <w:r>
        <w:rPr>
          <w:rFonts w:hint="eastAsia"/>
        </w:rPr>
        <w:t>注：可以用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show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tagname</w:t>
      </w:r>
      <w:proofErr w:type="spellEnd"/>
      <w:r>
        <w:rPr>
          <w:rFonts w:hint="eastAsia"/>
        </w:rPr>
        <w:t>查看标签信息。</w:t>
      </w:r>
      <w:r w:rsidR="005B18C6">
        <w:rPr>
          <w:rFonts w:hint="eastAsia"/>
        </w:rPr>
        <w:t>可以用</w:t>
      </w:r>
      <w:r w:rsidR="005B18C6" w:rsidRPr="00887E6C">
        <w:rPr>
          <w:rFonts w:hint="eastAsia"/>
          <w:color w:val="00ADDC" w:themeColor="accent4"/>
        </w:rPr>
        <w:t>git</w:t>
      </w:r>
      <w:r w:rsidR="005B18C6" w:rsidRPr="00887E6C">
        <w:rPr>
          <w:color w:val="00ADDC" w:themeColor="accent4"/>
        </w:rPr>
        <w:t xml:space="preserve"> -</w:t>
      </w:r>
      <w:r w:rsidR="005B18C6" w:rsidRPr="00887E6C">
        <w:rPr>
          <w:rFonts w:hint="eastAsia"/>
          <w:color w:val="00ADDC" w:themeColor="accent4"/>
        </w:rPr>
        <w:t>a</w:t>
      </w:r>
      <w:r w:rsidR="005B18C6" w:rsidRPr="00887E6C">
        <w:rPr>
          <w:color w:val="00ADDC" w:themeColor="accent4"/>
        </w:rPr>
        <w:t xml:space="preserve"> </w:t>
      </w:r>
      <w:proofErr w:type="spellStart"/>
      <w:r w:rsidR="005B18C6" w:rsidRPr="00887E6C">
        <w:rPr>
          <w:rFonts w:hint="eastAsia"/>
          <w:color w:val="00ADDC" w:themeColor="accent4"/>
        </w:rPr>
        <w:t>tagname</w:t>
      </w:r>
      <w:proofErr w:type="spellEnd"/>
      <w:r w:rsidR="005B18C6" w:rsidRPr="00887E6C">
        <w:rPr>
          <w:color w:val="00ADDC" w:themeColor="accent4"/>
        </w:rPr>
        <w:t xml:space="preserve"> -</w:t>
      </w:r>
      <w:r w:rsidR="005B18C6" w:rsidRPr="00887E6C">
        <w:rPr>
          <w:rFonts w:hint="eastAsia"/>
          <w:color w:val="00ADDC" w:themeColor="accent4"/>
        </w:rPr>
        <w:t>m</w:t>
      </w:r>
      <w:r w:rsidR="005B18C6" w:rsidRPr="00887E6C">
        <w:rPr>
          <w:color w:val="00ADDC" w:themeColor="accent4"/>
        </w:rPr>
        <w:t xml:space="preserve"> </w:t>
      </w:r>
      <w:r w:rsidR="005B18C6" w:rsidRPr="00887E6C">
        <w:rPr>
          <w:rFonts w:hint="eastAsia"/>
          <w:color w:val="00ADDC" w:themeColor="accent4"/>
        </w:rPr>
        <w:t xml:space="preserve">“注释” </w:t>
      </w:r>
      <w:proofErr w:type="spellStart"/>
      <w:r w:rsidR="005B18C6" w:rsidRPr="00887E6C">
        <w:rPr>
          <w:rFonts w:hint="eastAsia"/>
          <w:color w:val="00ADDC" w:themeColor="accent4"/>
        </w:rPr>
        <w:t>commit</w:t>
      </w:r>
      <w:r w:rsidR="005B18C6" w:rsidRPr="00887E6C">
        <w:rPr>
          <w:color w:val="00ADDC" w:themeColor="accent4"/>
        </w:rPr>
        <w:t>_</w:t>
      </w:r>
      <w:r w:rsidR="005B18C6" w:rsidRPr="00887E6C">
        <w:rPr>
          <w:rFonts w:hint="eastAsia"/>
          <w:color w:val="00ADDC" w:themeColor="accent4"/>
        </w:rPr>
        <w:t>id</w:t>
      </w:r>
      <w:proofErr w:type="spellEnd"/>
      <w:r w:rsidR="005B18C6">
        <w:rPr>
          <w:rFonts w:hint="eastAsia"/>
        </w:rPr>
        <w:t>创建带有说明文字的标签。</w:t>
      </w:r>
    </w:p>
    <w:p w14:paraId="602B752B" w14:textId="68ED8AE7" w:rsidR="005B18C6" w:rsidRDefault="005B18C6" w:rsidP="005B18C6">
      <w:pPr>
        <w:pStyle w:val="41"/>
      </w:pPr>
      <w:r>
        <w:rPr>
          <w:rFonts w:hint="eastAsia"/>
        </w:rPr>
        <w:t>操作标签：</w:t>
      </w:r>
    </w:p>
    <w:p w14:paraId="7BF6AA50" w14:textId="3C7C7E02" w:rsidR="005B18C6" w:rsidRDefault="005B18C6" w:rsidP="00C95120">
      <w:pPr>
        <w:pStyle w:val="afff7"/>
        <w:numPr>
          <w:ilvl w:val="0"/>
          <w:numId w:val="35"/>
        </w:numPr>
      </w:pPr>
      <w:r>
        <w:rPr>
          <w:rFonts w:hint="eastAsia"/>
        </w:rPr>
        <w:t>删除标签：</w:t>
      </w:r>
    </w:p>
    <w:p w14:paraId="0EFAE53A" w14:textId="215706D6" w:rsidR="00424D3D" w:rsidRDefault="00424D3D" w:rsidP="00C95120">
      <w:pPr>
        <w:pStyle w:val="afff7"/>
        <w:numPr>
          <w:ilvl w:val="0"/>
          <w:numId w:val="36"/>
        </w:numPr>
      </w:pPr>
      <w:r>
        <w:rPr>
          <w:rFonts w:hint="eastAsia"/>
        </w:rPr>
        <w:t>删除本地标签：用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tag</w:t>
      </w:r>
      <w:r w:rsidRPr="00887E6C">
        <w:rPr>
          <w:color w:val="00ADDC" w:themeColor="accent4"/>
        </w:rPr>
        <w:t xml:space="preserve"> -</w:t>
      </w:r>
      <w:r w:rsidRPr="00887E6C">
        <w:rPr>
          <w:rFonts w:hint="eastAsia"/>
          <w:color w:val="00ADDC" w:themeColor="accent4"/>
        </w:rPr>
        <w:t>d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tadname</w:t>
      </w:r>
      <w:proofErr w:type="spellEnd"/>
      <w:r>
        <w:rPr>
          <w:rFonts w:hint="eastAsia"/>
        </w:rPr>
        <w:t>删除。</w:t>
      </w:r>
    </w:p>
    <w:p w14:paraId="35975E00" w14:textId="64728BAB" w:rsidR="00424D3D" w:rsidRDefault="00424D3D" w:rsidP="00C95120">
      <w:pPr>
        <w:pStyle w:val="afff7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删除远程标签：现在本地用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tag</w:t>
      </w:r>
      <w:r w:rsidRPr="00887E6C">
        <w:rPr>
          <w:color w:val="00ADDC" w:themeColor="accent4"/>
        </w:rPr>
        <w:t xml:space="preserve"> -</w:t>
      </w:r>
      <w:r w:rsidRPr="00887E6C">
        <w:rPr>
          <w:rFonts w:hint="eastAsia"/>
          <w:color w:val="00ADDC" w:themeColor="accent4"/>
        </w:rPr>
        <w:t>d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tadname</w:t>
      </w:r>
      <w:proofErr w:type="spellEnd"/>
      <w:r>
        <w:rPr>
          <w:rFonts w:hint="eastAsia"/>
        </w:rPr>
        <w:t>删除</w:t>
      </w:r>
      <w:r>
        <w:rPr>
          <w:rFonts w:hint="eastAsia"/>
        </w:rPr>
        <w:t>， 再在远程用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push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origin</w:t>
      </w:r>
      <w:r w:rsidRPr="00887E6C">
        <w:rPr>
          <w:color w:val="00ADDC" w:themeColor="accent4"/>
        </w:rPr>
        <w:t xml:space="preserve"> :refs/tags/</w:t>
      </w:r>
      <w:proofErr w:type="spellStart"/>
      <w:r w:rsidRPr="00887E6C">
        <w:rPr>
          <w:color w:val="00ADDC" w:themeColor="accent4"/>
        </w:rPr>
        <w:t>tagname</w:t>
      </w:r>
      <w:proofErr w:type="spellEnd"/>
      <w:r>
        <w:rPr>
          <w:rFonts w:hint="eastAsia"/>
        </w:rPr>
        <w:t>删除。</w:t>
      </w:r>
    </w:p>
    <w:p w14:paraId="5EB6455C" w14:textId="22AE14DD" w:rsidR="005B18C6" w:rsidRDefault="00424D3D" w:rsidP="00C95120">
      <w:pPr>
        <w:pStyle w:val="afff7"/>
        <w:numPr>
          <w:ilvl w:val="0"/>
          <w:numId w:val="35"/>
        </w:numPr>
      </w:pPr>
      <w:r>
        <w:rPr>
          <w:rFonts w:hint="eastAsia"/>
        </w:rPr>
        <w:t>推送标签：</w:t>
      </w:r>
    </w:p>
    <w:p w14:paraId="0B6322F4" w14:textId="124C0091" w:rsidR="00424D3D" w:rsidRDefault="00424D3D" w:rsidP="00C95120">
      <w:pPr>
        <w:pStyle w:val="afff7"/>
        <w:numPr>
          <w:ilvl w:val="0"/>
          <w:numId w:val="37"/>
        </w:numPr>
      </w:pPr>
      <w:r>
        <w:rPr>
          <w:rFonts w:hint="eastAsia"/>
        </w:rPr>
        <w:t>推送某个标签：用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push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origin</w:t>
      </w:r>
      <w:r w:rsidRPr="00887E6C">
        <w:rPr>
          <w:color w:val="00ADDC" w:themeColor="accent4"/>
        </w:rPr>
        <w:t xml:space="preserve"> </w:t>
      </w:r>
      <w:proofErr w:type="spellStart"/>
      <w:r w:rsidRPr="00887E6C">
        <w:rPr>
          <w:rFonts w:hint="eastAsia"/>
          <w:color w:val="00ADDC" w:themeColor="accent4"/>
        </w:rPr>
        <w:t>tagname</w:t>
      </w:r>
      <w:proofErr w:type="spellEnd"/>
      <w:r>
        <w:rPr>
          <w:rFonts w:hint="eastAsia"/>
        </w:rPr>
        <w:t>。</w:t>
      </w:r>
    </w:p>
    <w:p w14:paraId="08BE6A12" w14:textId="0D8BFE70" w:rsidR="00424D3D" w:rsidRDefault="00424D3D" w:rsidP="00C95120">
      <w:pPr>
        <w:pStyle w:val="afff7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推送全部标签：用</w:t>
      </w:r>
      <w:r w:rsidRPr="00887E6C">
        <w:rPr>
          <w:rFonts w:hint="eastAsia"/>
          <w:color w:val="00ADDC" w:themeColor="accent4"/>
        </w:rPr>
        <w:t>git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push</w:t>
      </w:r>
      <w:r w:rsidRPr="00887E6C">
        <w:rPr>
          <w:color w:val="00ADDC" w:themeColor="accent4"/>
        </w:rPr>
        <w:t xml:space="preserve"> </w:t>
      </w:r>
      <w:r w:rsidRPr="00887E6C">
        <w:rPr>
          <w:rFonts w:hint="eastAsia"/>
          <w:color w:val="00ADDC" w:themeColor="accent4"/>
        </w:rPr>
        <w:t>origin</w:t>
      </w:r>
      <w:r w:rsidRPr="00887E6C">
        <w:rPr>
          <w:color w:val="00ADDC" w:themeColor="accent4"/>
        </w:rPr>
        <w:t xml:space="preserve"> –</w:t>
      </w:r>
      <w:r w:rsidRPr="00887E6C">
        <w:rPr>
          <w:rFonts w:hint="eastAsia"/>
          <w:color w:val="00ADDC" w:themeColor="accent4"/>
        </w:rPr>
        <w:t>tags。</w:t>
      </w:r>
    </w:p>
    <w:p w14:paraId="0B9E25D3" w14:textId="63EE312E" w:rsidR="00424D3D" w:rsidRDefault="00424D3D" w:rsidP="00424D3D">
      <w:pPr>
        <w:rPr>
          <w:rFonts w:hint="eastAsia"/>
        </w:rPr>
      </w:pPr>
    </w:p>
    <w:p w14:paraId="5F12AEEA" w14:textId="77777777" w:rsidR="005B18C6" w:rsidRPr="005B18C6" w:rsidRDefault="005B18C6" w:rsidP="005B18C6">
      <w:pPr>
        <w:pStyle w:val="afff7"/>
        <w:ind w:left="420"/>
        <w:rPr>
          <w:rFonts w:hint="eastAsia"/>
        </w:rPr>
      </w:pPr>
    </w:p>
    <w:p w14:paraId="543E26A3" w14:textId="77777777" w:rsidR="00927249" w:rsidRPr="00927249" w:rsidRDefault="00927249" w:rsidP="00927249">
      <w:pPr>
        <w:rPr>
          <w:rFonts w:hint="eastAsia"/>
        </w:rPr>
      </w:pPr>
    </w:p>
    <w:p w14:paraId="33B33B96" w14:textId="3ED9E9E5" w:rsidR="008B46DF" w:rsidRDefault="008B46DF" w:rsidP="00AE0F6D">
      <w:pPr>
        <w:rPr>
          <w:rFonts w:hint="eastAsia"/>
        </w:rPr>
      </w:pPr>
    </w:p>
    <w:p w14:paraId="4BE7D154" w14:textId="77777777" w:rsidR="00571D43" w:rsidRDefault="00571D43" w:rsidP="00571D43">
      <w:pPr>
        <w:pStyle w:val="afff7"/>
        <w:ind w:left="420"/>
        <w:rPr>
          <w:rFonts w:hint="eastAsia"/>
        </w:rPr>
      </w:pPr>
    </w:p>
    <w:p w14:paraId="2CEC4740" w14:textId="77777777" w:rsidR="00571D43" w:rsidRPr="00571D43" w:rsidRDefault="00571D43" w:rsidP="00571D43">
      <w:pPr>
        <w:rPr>
          <w:rFonts w:hint="eastAsia"/>
        </w:rPr>
      </w:pPr>
    </w:p>
    <w:p w14:paraId="3536ECB6" w14:textId="77777777" w:rsidR="00571D43" w:rsidRPr="00571D43" w:rsidRDefault="00571D43" w:rsidP="00571D43">
      <w:pPr>
        <w:rPr>
          <w:rFonts w:hint="eastAsia"/>
        </w:rPr>
      </w:pPr>
    </w:p>
    <w:p w14:paraId="7456BA36" w14:textId="77777777" w:rsidR="00571D43" w:rsidRPr="00571D43" w:rsidRDefault="00571D43" w:rsidP="00571D43">
      <w:pPr>
        <w:rPr>
          <w:rFonts w:hint="eastAsia"/>
        </w:rPr>
      </w:pPr>
    </w:p>
    <w:p w14:paraId="210F8EA4" w14:textId="77777777" w:rsidR="00D3555C" w:rsidRPr="00D3555C" w:rsidRDefault="00D3555C" w:rsidP="00571D43">
      <w:pPr>
        <w:pStyle w:val="21"/>
        <w:rPr>
          <w:rFonts w:hint="eastAsia"/>
        </w:rPr>
      </w:pPr>
    </w:p>
    <w:sectPr w:rsidR="00D3555C" w:rsidRPr="00D3555C" w:rsidSect="0089714F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52F2" w14:textId="77777777" w:rsidR="00C95120" w:rsidRDefault="00C95120" w:rsidP="00C6554A">
      <w:pPr>
        <w:spacing w:before="0" w:after="0" w:line="240" w:lineRule="auto"/>
      </w:pPr>
      <w:r>
        <w:separator/>
      </w:r>
    </w:p>
  </w:endnote>
  <w:endnote w:type="continuationSeparator" w:id="0">
    <w:p w14:paraId="447CCD0B" w14:textId="77777777" w:rsidR="00C95120" w:rsidRDefault="00C9512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2DA1" w14:textId="77777777" w:rsidR="002163EE" w:rsidRPr="00E11882" w:rsidRDefault="00ED7C44">
    <w:pPr>
      <w:pStyle w:val="ab"/>
      <w:rPr>
        <w:noProof/>
      </w:rPr>
    </w:pPr>
    <w:r w:rsidRPr="00E11882">
      <w:rPr>
        <w:rFonts w:hint="eastAsia"/>
        <w:noProof/>
        <w:lang w:val="zh-CN" w:bidi="zh-CN"/>
      </w:rPr>
      <w:t xml:space="preserve">第 </w:t>
    </w:r>
    <w:r w:rsidRPr="00E11882">
      <w:rPr>
        <w:rFonts w:hint="eastAsia"/>
        <w:noProof/>
        <w:lang w:val="zh-CN" w:bidi="zh-CN"/>
      </w:rPr>
      <w:fldChar w:fldCharType="begin"/>
    </w:r>
    <w:r w:rsidRPr="00E11882">
      <w:rPr>
        <w:rFonts w:hint="eastAsia"/>
        <w:noProof/>
        <w:lang w:val="zh-CN" w:bidi="zh-CN"/>
      </w:rPr>
      <w:instrText xml:space="preserve"> PAGE  \* Arabic  \* MERGEFORMAT </w:instrText>
    </w:r>
    <w:r w:rsidRPr="00E11882">
      <w:rPr>
        <w:rFonts w:hint="eastAsia"/>
        <w:noProof/>
        <w:lang w:val="zh-CN" w:bidi="zh-CN"/>
      </w:rPr>
      <w:fldChar w:fldCharType="separate"/>
    </w:r>
    <w:r w:rsidR="0089714F" w:rsidRPr="00E11882">
      <w:rPr>
        <w:rFonts w:hint="eastAsia"/>
        <w:noProof/>
        <w:lang w:val="zh-CN" w:bidi="zh-CN"/>
      </w:rPr>
      <w:t>1</w:t>
    </w:r>
    <w:r w:rsidRPr="00E11882">
      <w:rPr>
        <w:rFonts w:hint="eastAsia"/>
        <w:noProof/>
        <w:lang w:val="zh-CN" w:bidi="zh-CN"/>
      </w:rPr>
      <w:fldChar w:fldCharType="end"/>
    </w:r>
    <w:r w:rsidRPr="00E11882">
      <w:rPr>
        <w:rFonts w:hint="eastAsia"/>
        <w:noProof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8A9C" w14:textId="77777777" w:rsidR="00C95120" w:rsidRDefault="00C9512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4E3B1B0" w14:textId="77777777" w:rsidR="00C95120" w:rsidRDefault="00C9512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B2F86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7CF5E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EEB1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D45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1AAB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F628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E43C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003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893325D"/>
    <w:multiLevelType w:val="hybridMultilevel"/>
    <w:tmpl w:val="A2E82FA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A6028EF"/>
    <w:multiLevelType w:val="hybridMultilevel"/>
    <w:tmpl w:val="41C21A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8209BA"/>
    <w:multiLevelType w:val="hybridMultilevel"/>
    <w:tmpl w:val="8CECBE4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15A8724C"/>
    <w:multiLevelType w:val="hybridMultilevel"/>
    <w:tmpl w:val="4C3CEAB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1D4B6B00"/>
    <w:multiLevelType w:val="hybridMultilevel"/>
    <w:tmpl w:val="4686E0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CF2B81"/>
    <w:multiLevelType w:val="hybridMultilevel"/>
    <w:tmpl w:val="0A2EF75C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B6716"/>
    <w:multiLevelType w:val="hybridMultilevel"/>
    <w:tmpl w:val="BFD277A4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26CB797D"/>
    <w:multiLevelType w:val="hybridMultilevel"/>
    <w:tmpl w:val="ECC253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0782C1D"/>
    <w:multiLevelType w:val="hybridMultilevel"/>
    <w:tmpl w:val="D28E206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8256C9"/>
    <w:multiLevelType w:val="hybridMultilevel"/>
    <w:tmpl w:val="ECBECD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EE036A"/>
    <w:multiLevelType w:val="hybridMultilevel"/>
    <w:tmpl w:val="9A786A38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CF4A25"/>
    <w:multiLevelType w:val="hybridMultilevel"/>
    <w:tmpl w:val="8188CD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E87D99"/>
    <w:multiLevelType w:val="hybridMultilevel"/>
    <w:tmpl w:val="7CECCBB4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7E01AD"/>
    <w:multiLevelType w:val="hybridMultilevel"/>
    <w:tmpl w:val="F1EA28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6881A91"/>
    <w:multiLevelType w:val="hybridMultilevel"/>
    <w:tmpl w:val="D804C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8172D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C9E00E7"/>
    <w:multiLevelType w:val="hybridMultilevel"/>
    <w:tmpl w:val="7CECCB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031383"/>
    <w:multiLevelType w:val="hybridMultilevel"/>
    <w:tmpl w:val="72D85D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28C19B7"/>
    <w:multiLevelType w:val="hybridMultilevel"/>
    <w:tmpl w:val="734ED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43C3BF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75B7DCC"/>
    <w:multiLevelType w:val="hybridMultilevel"/>
    <w:tmpl w:val="AF04B8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C5643D"/>
    <w:multiLevelType w:val="hybridMultilevel"/>
    <w:tmpl w:val="67A0C3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69537B7"/>
    <w:multiLevelType w:val="hybridMultilevel"/>
    <w:tmpl w:val="FB20906A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F57D13"/>
    <w:multiLevelType w:val="hybridMultilevel"/>
    <w:tmpl w:val="AF04BEC2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5B07CD"/>
    <w:multiLevelType w:val="hybridMultilevel"/>
    <w:tmpl w:val="3CC4800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785F0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0C44B1"/>
    <w:multiLevelType w:val="hybridMultilevel"/>
    <w:tmpl w:val="13DC3D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C243F32"/>
    <w:multiLevelType w:val="hybridMultilevel"/>
    <w:tmpl w:val="8F6CCA60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29"/>
  </w:num>
  <w:num w:numId="13">
    <w:abstractNumId w:val="25"/>
  </w:num>
  <w:num w:numId="14">
    <w:abstractNumId w:val="34"/>
  </w:num>
  <w:num w:numId="15">
    <w:abstractNumId w:val="19"/>
  </w:num>
  <w:num w:numId="16">
    <w:abstractNumId w:val="18"/>
  </w:num>
  <w:num w:numId="17">
    <w:abstractNumId w:val="11"/>
  </w:num>
  <w:num w:numId="18">
    <w:abstractNumId w:val="16"/>
  </w:num>
  <w:num w:numId="19">
    <w:abstractNumId w:val="13"/>
  </w:num>
  <w:num w:numId="20">
    <w:abstractNumId w:val="26"/>
  </w:num>
  <w:num w:numId="21">
    <w:abstractNumId w:val="21"/>
  </w:num>
  <w:num w:numId="22">
    <w:abstractNumId w:val="27"/>
  </w:num>
  <w:num w:numId="23">
    <w:abstractNumId w:val="14"/>
  </w:num>
  <w:num w:numId="24">
    <w:abstractNumId w:val="32"/>
  </w:num>
  <w:num w:numId="25">
    <w:abstractNumId w:val="20"/>
  </w:num>
  <w:num w:numId="26">
    <w:abstractNumId w:val="17"/>
  </w:num>
  <w:num w:numId="27">
    <w:abstractNumId w:val="24"/>
  </w:num>
  <w:num w:numId="28">
    <w:abstractNumId w:val="15"/>
  </w:num>
  <w:num w:numId="29">
    <w:abstractNumId w:val="31"/>
  </w:num>
  <w:num w:numId="30">
    <w:abstractNumId w:val="28"/>
  </w:num>
  <w:num w:numId="31">
    <w:abstractNumId w:val="33"/>
  </w:num>
  <w:num w:numId="32">
    <w:abstractNumId w:val="37"/>
  </w:num>
  <w:num w:numId="33">
    <w:abstractNumId w:val="30"/>
  </w:num>
  <w:num w:numId="34">
    <w:abstractNumId w:val="36"/>
  </w:num>
  <w:num w:numId="35">
    <w:abstractNumId w:val="22"/>
  </w:num>
  <w:num w:numId="36">
    <w:abstractNumId w:val="10"/>
  </w:num>
  <w:num w:numId="37">
    <w:abstractNumId w:val="23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E"/>
    <w:rsid w:val="00064092"/>
    <w:rsid w:val="00077C62"/>
    <w:rsid w:val="00096968"/>
    <w:rsid w:val="000B4A68"/>
    <w:rsid w:val="000B7DC0"/>
    <w:rsid w:val="000D6945"/>
    <w:rsid w:val="00123CF4"/>
    <w:rsid w:val="00154B76"/>
    <w:rsid w:val="001F2A0A"/>
    <w:rsid w:val="001F45A5"/>
    <w:rsid w:val="002213D5"/>
    <w:rsid w:val="002554CD"/>
    <w:rsid w:val="00293B83"/>
    <w:rsid w:val="002B220F"/>
    <w:rsid w:val="002B4294"/>
    <w:rsid w:val="00333D0D"/>
    <w:rsid w:val="00372D9E"/>
    <w:rsid w:val="003B6C3E"/>
    <w:rsid w:val="00424D3D"/>
    <w:rsid w:val="00436B02"/>
    <w:rsid w:val="0046099B"/>
    <w:rsid w:val="004C049F"/>
    <w:rsid w:val="004F6736"/>
    <w:rsid w:val="005000E2"/>
    <w:rsid w:val="00500560"/>
    <w:rsid w:val="00571D43"/>
    <w:rsid w:val="005A01F5"/>
    <w:rsid w:val="005B18C6"/>
    <w:rsid w:val="00640ACE"/>
    <w:rsid w:val="006A3CE7"/>
    <w:rsid w:val="006B7EB1"/>
    <w:rsid w:val="00724733"/>
    <w:rsid w:val="00756512"/>
    <w:rsid w:val="007C368D"/>
    <w:rsid w:val="007E2CF7"/>
    <w:rsid w:val="008065A0"/>
    <w:rsid w:val="00845C04"/>
    <w:rsid w:val="00887E6C"/>
    <w:rsid w:val="0089714F"/>
    <w:rsid w:val="008B46DF"/>
    <w:rsid w:val="008D7830"/>
    <w:rsid w:val="00927249"/>
    <w:rsid w:val="009D7649"/>
    <w:rsid w:val="00A50747"/>
    <w:rsid w:val="00A70285"/>
    <w:rsid w:val="00AE0F6D"/>
    <w:rsid w:val="00B716C5"/>
    <w:rsid w:val="00BA3D3B"/>
    <w:rsid w:val="00C6554A"/>
    <w:rsid w:val="00C820C0"/>
    <w:rsid w:val="00C95120"/>
    <w:rsid w:val="00CE35B2"/>
    <w:rsid w:val="00D3555C"/>
    <w:rsid w:val="00D76151"/>
    <w:rsid w:val="00DE46E1"/>
    <w:rsid w:val="00DF6006"/>
    <w:rsid w:val="00E11882"/>
    <w:rsid w:val="00EC3448"/>
    <w:rsid w:val="00ED7C44"/>
    <w:rsid w:val="00F02087"/>
    <w:rsid w:val="00F3644F"/>
    <w:rsid w:val="00F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6ED0A"/>
  <w15:chartTrackingRefBased/>
  <w15:docId w15:val="{5F790279-E181-4D60-A881-C5B0E03A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2">
    <w:name w:val="标题 2 字符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2"/>
      </w:numPr>
    </w:pPr>
  </w:style>
  <w:style w:type="paragraph" w:styleId="a7">
    <w:name w:val="Title"/>
    <w:basedOn w:val="a2"/>
    <w:link w:val="a8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标题 字符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标题 字符"/>
    <w:basedOn w:val="a3"/>
    <w:link w:val="a9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ac">
    <w:name w:val="页脚 字符"/>
    <w:basedOn w:val="a3"/>
    <w:link w:val="ab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d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E11882"/>
    <w:pPr>
      <w:spacing w:before="0" w:after="0" w:line="240" w:lineRule="auto"/>
    </w:pPr>
  </w:style>
  <w:style w:type="character" w:customStyle="1" w:styleId="af">
    <w:name w:val="页眉 字符"/>
    <w:basedOn w:val="a3"/>
    <w:link w:val="ae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1"/>
      </w:numPr>
      <w:contextualSpacing/>
    </w:pPr>
  </w:style>
  <w:style w:type="character" w:customStyle="1" w:styleId="32">
    <w:name w:val="标题 3 字符"/>
    <w:basedOn w:val="a3"/>
    <w:link w:val="31"/>
    <w:uiPriority w:val="9"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f0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f1">
    <w:name w:val="Intense Quote"/>
    <w:basedOn w:val="a2"/>
    <w:next w:val="a2"/>
    <w:link w:val="af2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2">
    <w:name w:val="明显引用 字符"/>
    <w:basedOn w:val="a3"/>
    <w:link w:val="af1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f3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4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5">
    <w:name w:val="Balloon Text"/>
    <w:basedOn w:val="a2"/>
    <w:link w:val="af6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7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8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afa">
    <w:name w:val="批注文字 字符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1188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d">
    <w:name w:val="Document Map"/>
    <w:basedOn w:val="a2"/>
    <w:link w:val="afe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afe">
    <w:name w:val="文档结构图 字符"/>
    <w:basedOn w:val="a3"/>
    <w:link w:val="afd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f">
    <w:name w:val="endnote text"/>
    <w:basedOn w:val="a2"/>
    <w:link w:val="aff0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0">
    <w:name w:val="尾注文本 字符"/>
    <w:basedOn w:val="a3"/>
    <w:link w:val="aff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f1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f2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f3">
    <w:name w:val="footnote text"/>
    <w:basedOn w:val="a2"/>
    <w:link w:val="aff4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4">
    <w:name w:val="脚注文本 字符"/>
    <w:basedOn w:val="a3"/>
    <w:link w:val="af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f5">
    <w:name w:val="Hyperlink"/>
    <w:basedOn w:val="a3"/>
    <w:uiPriority w:val="99"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f6">
    <w:name w:val="macro"/>
    <w:link w:val="aff7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f8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f9">
    <w:name w:val="Plain Text"/>
    <w:basedOn w:val="a2"/>
    <w:link w:val="affa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0">
    <w:name w:val="标题 6 字符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styleId="affb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2"/>
      </w:numPr>
    </w:pPr>
  </w:style>
  <w:style w:type="character" w:styleId="HTML4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E1188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E11882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fc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d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e">
    <w:name w:val="Table Professional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E11882"/>
  </w:style>
  <w:style w:type="character" w:styleId="afff0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1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3">
    <w:name w:val="信息标题 字符"/>
    <w:basedOn w:val="a3"/>
    <w:link w:val="afff2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E1188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E118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118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118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1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6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118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f9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fc">
    <w:name w:val="Quote"/>
    <w:basedOn w:val="a2"/>
    <w:next w:val="a2"/>
    <w:link w:val="afffd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3"/>
    <w:link w:val="afffc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e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ff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E118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1188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1188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3"/>
      </w:numPr>
    </w:pPr>
  </w:style>
  <w:style w:type="table" w:styleId="17">
    <w:name w:val="Plain Table 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E11882"/>
  </w:style>
  <w:style w:type="character" w:customStyle="1" w:styleId="affff5">
    <w:name w:val="日期 字符"/>
    <w:basedOn w:val="a3"/>
    <w:link w:val="affff4"/>
    <w:uiPriority w:val="99"/>
    <w:semiHidden/>
    <w:rsid w:val="00E11882"/>
    <w:rPr>
      <w:rFonts w:ascii="Microsoft YaHei UI" w:eastAsia="Microsoft YaHei UI" w:hAnsi="Microsoft YaHei UI"/>
    </w:rPr>
  </w:style>
  <w:style w:type="paragraph" w:styleId="affff6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styleId="affff7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styleId="affff8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9">
    <w:name w:val="Body Text"/>
    <w:basedOn w:val="a2"/>
    <w:link w:val="affffa"/>
    <w:uiPriority w:val="99"/>
    <w:semiHidden/>
    <w:unhideWhenUsed/>
    <w:rsid w:val="00E11882"/>
    <w:pPr>
      <w:spacing w:after="120"/>
    </w:pPr>
  </w:style>
  <w:style w:type="character" w:customStyle="1" w:styleId="affffa">
    <w:name w:val="正文文本 字符"/>
    <w:basedOn w:val="a3"/>
    <w:link w:val="affff9"/>
    <w:uiPriority w:val="99"/>
    <w:semiHidden/>
    <w:rsid w:val="00E11882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E11882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11882"/>
    <w:rPr>
      <w:rFonts w:ascii="Microsoft YaHei UI" w:eastAsia="Microsoft YaHei UI" w:hAnsi="Microsoft YaHei UI"/>
    </w:rPr>
  </w:style>
  <w:style w:type="paragraph" w:styleId="affffb">
    <w:name w:val="Body Text Indent"/>
    <w:basedOn w:val="a2"/>
    <w:link w:val="affffc"/>
    <w:uiPriority w:val="99"/>
    <w:semiHidden/>
    <w:unhideWhenUsed/>
    <w:rsid w:val="00E11882"/>
    <w:pPr>
      <w:spacing w:after="120"/>
      <w:ind w:left="360"/>
    </w:pPr>
  </w:style>
  <w:style w:type="character" w:customStyle="1" w:styleId="affffc">
    <w:name w:val="正文文本缩进 字符"/>
    <w:basedOn w:val="a3"/>
    <w:link w:val="affffb"/>
    <w:uiPriority w:val="99"/>
    <w:semiHidden/>
    <w:rsid w:val="00E11882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11882"/>
    <w:rPr>
      <w:rFonts w:ascii="Microsoft YaHei UI" w:eastAsia="Microsoft YaHei UI" w:hAnsi="Microsoft YaHei UI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E11882"/>
    <w:pPr>
      <w:spacing w:after="200"/>
      <w:ind w:firstLine="360"/>
    </w:pPr>
  </w:style>
  <w:style w:type="character" w:customStyle="1" w:styleId="affffe">
    <w:name w:val="正文文本首行缩进 字符"/>
    <w:basedOn w:val="affffa"/>
    <w:link w:val="affffd"/>
    <w:uiPriority w:val="99"/>
    <w:semiHidden/>
    <w:rsid w:val="00E11882"/>
    <w:rPr>
      <w:rFonts w:ascii="Microsoft YaHei UI" w:eastAsia="Microsoft YaHei UI" w:hAnsi="Microsoft YaHei UI"/>
    </w:rPr>
  </w:style>
  <w:style w:type="paragraph" w:styleId="2f0">
    <w:name w:val="Body Text First Indent 2"/>
    <w:basedOn w:val="affffb"/>
    <w:link w:val="2f1"/>
    <w:uiPriority w:val="99"/>
    <w:semiHidden/>
    <w:unhideWhenUsed/>
    <w:rsid w:val="00E11882"/>
    <w:pPr>
      <w:spacing w:after="200"/>
      <w:ind w:firstLine="360"/>
    </w:pPr>
  </w:style>
  <w:style w:type="character" w:customStyle="1" w:styleId="2f1">
    <w:name w:val="正文文本首行缩进 2 字符"/>
    <w:basedOn w:val="affffc"/>
    <w:link w:val="2f0"/>
    <w:uiPriority w:val="99"/>
    <w:semiHidden/>
    <w:rsid w:val="00E11882"/>
    <w:rPr>
      <w:rFonts w:ascii="Microsoft YaHei UI" w:eastAsia="Microsoft YaHei UI" w:hAnsi="Microsoft YaHei UI"/>
    </w:rPr>
  </w:style>
  <w:style w:type="paragraph" w:styleId="afffff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1">
    <w:name w:val="注释标题 字符"/>
    <w:basedOn w:val="a3"/>
    <w:link w:val="afffff0"/>
    <w:uiPriority w:val="99"/>
    <w:semiHidden/>
    <w:rsid w:val="00E11882"/>
    <w:rPr>
      <w:rFonts w:ascii="Microsoft YaHei UI" w:eastAsia="Microsoft YaHei UI" w:hAnsi="Microsoft YaHei UI"/>
    </w:rPr>
  </w:style>
  <w:style w:type="table" w:styleId="afffff2">
    <w:name w:val="Table Contemporary"/>
    <w:basedOn w:val="a4"/>
    <w:uiPriority w:val="99"/>
    <w:semiHidden/>
    <w:unhideWhenUsed/>
    <w:rsid w:val="00E118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2">
    <w:name w:val="List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e">
    <w:name w:val="List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8">
    <w:name w:val="电子邮件签名 字符"/>
    <w:basedOn w:val="a3"/>
    <w:link w:val="afffff7"/>
    <w:uiPriority w:val="99"/>
    <w:semiHidden/>
    <w:rsid w:val="00E11882"/>
    <w:rPr>
      <w:rFonts w:ascii="Microsoft YaHei UI" w:eastAsia="Microsoft YaHei UI" w:hAnsi="Microsoft YaHei UI"/>
    </w:rPr>
  </w:style>
  <w:style w:type="paragraph" w:styleId="afffff9">
    <w:name w:val="Salutation"/>
    <w:basedOn w:val="a2"/>
    <w:next w:val="a2"/>
    <w:link w:val="afffffa"/>
    <w:uiPriority w:val="99"/>
    <w:semiHidden/>
    <w:unhideWhenUsed/>
    <w:rsid w:val="00E11882"/>
  </w:style>
  <w:style w:type="character" w:customStyle="1" w:styleId="afffffa">
    <w:name w:val="称呼 字符"/>
    <w:basedOn w:val="a3"/>
    <w:link w:val="afffff9"/>
    <w:uiPriority w:val="99"/>
    <w:semiHidden/>
    <w:rsid w:val="00E11882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b">
    <w:name w:val="Signature"/>
    <w:basedOn w:val="a2"/>
    <w:link w:val="afffffc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c">
    <w:name w:val="签名 字符"/>
    <w:basedOn w:val="a3"/>
    <w:link w:val="afffffb"/>
    <w:uiPriority w:val="99"/>
    <w:semiHidden/>
    <w:rsid w:val="00E11882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118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E118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E118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fd">
    <w:name w:val="index heading"/>
    <w:basedOn w:val="a2"/>
    <w:next w:val="1c"/>
    <w:uiPriority w:val="99"/>
    <w:semiHidden/>
    <w:unhideWhenUsed/>
    <w:rsid w:val="00E11882"/>
    <w:rPr>
      <w:rFonts w:cstheme="majorBidi"/>
      <w:b/>
      <w:bCs/>
    </w:rPr>
  </w:style>
  <w:style w:type="paragraph" w:styleId="afffffe">
    <w:name w:val="Closing"/>
    <w:basedOn w:val="a2"/>
    <w:link w:val="affffff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f">
    <w:name w:val="结束语 字符"/>
    <w:basedOn w:val="a3"/>
    <w:link w:val="afffffe"/>
    <w:uiPriority w:val="99"/>
    <w:semiHidden/>
    <w:rsid w:val="00E11882"/>
    <w:rPr>
      <w:rFonts w:ascii="Microsoft YaHei UI" w:eastAsia="Microsoft YaHei UI" w:hAnsi="Microsoft YaHei UI"/>
    </w:rPr>
  </w:style>
  <w:style w:type="table" w:styleId="affffff0">
    <w:name w:val="Table Grid"/>
    <w:basedOn w:val="a4"/>
    <w:uiPriority w:val="39"/>
    <w:rsid w:val="00E118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1188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1188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E1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3">
    <w:name w:val="Grid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E1188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2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ff3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E1188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E1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ff6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ura&#12398;&#32472;&#26792;&#34915;\AppData\Local\Microsoft\Office\16.0\DTS\zh-CN%7bA9B79EB1-86BA-44BE-9F3A-E2A7FEF7B3E9%7d\%7bF67DF7AD-93BD-4764-911F-27B2800AAB5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{F67DF7AD-93BD-4764-911F-27B2800AAB5C}tf02835058_win32</Template>
  <TotalTime>330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Sakuraの绘梨衣</dc:creator>
  <cp:keywords/>
  <dc:description/>
  <cp:lastModifiedBy>郭 峻宏</cp:lastModifiedBy>
  <cp:revision>3</cp:revision>
  <dcterms:created xsi:type="dcterms:W3CDTF">2022-01-06T07:34:00Z</dcterms:created>
  <dcterms:modified xsi:type="dcterms:W3CDTF">2022-01-06T13:04:00Z</dcterms:modified>
</cp:coreProperties>
</file>